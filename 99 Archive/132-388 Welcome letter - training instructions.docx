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46380763"/>
        <w:docPartObj>
          <w:docPartGallery w:val="Cover Pages"/>
          <w:docPartUnique/>
        </w:docPartObj>
      </w:sdtPr>
      <w:sdtEndPr>
        <w:rPr>
          <w:lang w:val="en-GB"/>
        </w:rPr>
      </w:sdtEndPr>
      <w:sdtContent>
        <w:sdt>
          <w:sdtPr>
            <w:id w:val="1059050977"/>
            <w:picture/>
          </w:sdtPr>
          <w:sdtEndPr/>
          <w:sdtContent>
            <w:p w14:paraId="667A0CDC" w14:textId="77777777" w:rsidR="00743EEA" w:rsidRDefault="00743EEA" w:rsidP="00A47A3C">
              <w:pPr>
                <w:jc w:val="center"/>
              </w:pPr>
              <w:r>
                <w:rPr>
                  <w:noProof/>
                  <w:lang w:val="nb-NO" w:eastAsia="nb-NO"/>
                </w:rPr>
                <w:drawing>
                  <wp:inline distT="0" distB="0" distL="0" distR="0" wp14:anchorId="0E03F1E8" wp14:editId="48640475">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34C449C" w14:textId="77777777"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FF11C11"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6FCE9AB4" w14:textId="77777777" w:rsidR="00743EEA" w:rsidRPr="00003CCB" w:rsidRDefault="003A11F4">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62F41">
                <w:rPr>
                  <w:sz w:val="32"/>
                  <w:szCs w:val="28"/>
                  <w:lang w:val="en-GB"/>
                </w:rPr>
                <w:t>Instructions</w:t>
              </w:r>
            </w:sdtContent>
          </w:sdt>
        </w:p>
        <w:p w14:paraId="6411E61F" w14:textId="77777777" w:rsidR="00954C7A" w:rsidRDefault="003A11F4">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1DB6217C" w14:textId="77777777" w:rsidR="00FE2DE2" w:rsidRDefault="00FE2DE2">
          <w:pPr>
            <w:pStyle w:val="Ingenmellomrom"/>
            <w:jc w:val="center"/>
            <w:rPr>
              <w:color w:val="DDDDDD" w:themeColor="accent1"/>
            </w:rPr>
          </w:pPr>
        </w:p>
        <w:p w14:paraId="6F2F4CF0" w14:textId="77777777" w:rsidR="00743EEA" w:rsidRDefault="003A11F4">
          <w:pPr>
            <w:pStyle w:val="Ingenmellomrom"/>
            <w:spacing w:before="480"/>
            <w:jc w:val="center"/>
            <w:rPr>
              <w:color w:val="DDDDDD" w:themeColor="accent1"/>
            </w:rPr>
          </w:pPr>
          <w:sdt>
            <w:sdtPr>
              <w:rPr>
                <w:color w:val="DDDDDD" w:themeColor="accent1"/>
              </w:rPr>
              <w:id w:val="552655516"/>
              <w:picture/>
            </w:sdtPr>
            <w:sdtEndPr/>
            <w:sdtContent>
              <w:r w:rsidR="00C91D53">
                <w:rPr>
                  <w:noProof/>
                  <w:color w:val="DDDDDD" w:themeColor="accent1"/>
                  <w:lang w:val="nb-NO" w:eastAsia="nb-NO"/>
                </w:rPr>
                <w:drawing>
                  <wp:inline distT="0" distB="0" distL="0" distR="0" wp14:anchorId="400BD8AB" wp14:editId="2183DBA2">
                    <wp:extent cx="1277855"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277855" cy="1524000"/>
                            </a:xfrm>
                            <a:prstGeom prst="rect">
                              <a:avLst/>
                            </a:prstGeom>
                            <a:noFill/>
                            <a:ln w="9525">
                              <a:noFill/>
                              <a:miter lim="800000"/>
                              <a:headEnd/>
                              <a:tailEnd/>
                            </a:ln>
                          </pic:spPr>
                        </pic:pic>
                      </a:graphicData>
                    </a:graphic>
                  </wp:inline>
                </w:drawing>
              </w:r>
            </w:sdtContent>
          </w:sdt>
        </w:p>
        <w:p w14:paraId="04A78A8D" w14:textId="77777777" w:rsidR="00D429B9" w:rsidRDefault="00D429B9">
          <w:pPr>
            <w:pStyle w:val="Ingenmellomrom"/>
            <w:spacing w:before="480"/>
            <w:jc w:val="center"/>
            <w:rPr>
              <w:color w:val="DDDDDD" w:themeColor="accent1"/>
            </w:rPr>
          </w:pPr>
        </w:p>
        <w:p w14:paraId="2A7B0456" w14:textId="77777777" w:rsidR="00D429B9" w:rsidRPr="00003CCB" w:rsidRDefault="003A11F4" w:rsidP="00D429B9">
          <w:pPr>
            <w:pStyle w:val="Ingenmellomrom"/>
            <w:jc w:val="center"/>
            <w:rPr>
              <w:sz w:val="24"/>
            </w:rPr>
          </w:pPr>
          <w:hyperlink r:id="rId11" w:history="1">
            <w:r w:rsidR="00D429B9" w:rsidRPr="008575B0">
              <w:rPr>
                <w:rStyle w:val="Hyperkobling"/>
                <w:sz w:val="24"/>
              </w:rPr>
              <w:t>www.132virtualwing.org</w:t>
            </w:r>
          </w:hyperlink>
        </w:p>
        <w:p w14:paraId="4C622B29" w14:textId="77777777" w:rsidR="00D429B9" w:rsidRDefault="00D429B9">
          <w:pPr>
            <w:pStyle w:val="Ingenmellomrom"/>
            <w:spacing w:before="480"/>
            <w:jc w:val="center"/>
            <w:rPr>
              <w:color w:val="DDDDDD" w:themeColor="accent1"/>
            </w:rPr>
          </w:pPr>
        </w:p>
        <w:p w14:paraId="6D1EAE84" w14:textId="77777777" w:rsidR="00A859CD" w:rsidRDefault="00A859CD">
          <w:pPr>
            <w:spacing w:after="160"/>
            <w:rPr>
              <w:lang w:val="en-GB"/>
            </w:rPr>
          </w:pPr>
        </w:p>
        <w:p w14:paraId="4D19EA00" w14:textId="77777777" w:rsidR="00743EEA" w:rsidRDefault="003A11F4">
          <w:pPr>
            <w:spacing w:after="160"/>
            <w:rPr>
              <w:lang w:val="en-GB"/>
            </w:rPr>
          </w:pPr>
          <w:r>
            <w:rPr>
              <w:noProof/>
              <w:color w:val="DDDDDD" w:themeColor="accent1"/>
            </w:rPr>
            <w:pict w14:anchorId="5A8DA294">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71BE6469" w14:textId="77777777" w:rsidR="00186467" w:rsidRDefault="00186467" w:rsidP="00067F06">
                      <w:pPr>
                        <w:pStyle w:val="Ingenmellomrom"/>
                        <w:jc w:val="center"/>
                        <w:rPr>
                          <w:color w:val="DDDDDD" w:themeColor="accent1"/>
                          <w:sz w:val="24"/>
                        </w:rPr>
                      </w:pPr>
                    </w:p>
                    <w:p w14:paraId="301F16A4" w14:textId="77777777" w:rsidR="00186467" w:rsidRPr="00D21364" w:rsidRDefault="00186467" w:rsidP="00D429B9">
                      <w:pPr>
                        <w:pStyle w:val="Ingenmellomrom"/>
                        <w:jc w:val="center"/>
                        <w:rPr>
                          <w:color w:val="DDDDDD" w:themeColor="accent1"/>
                        </w:rPr>
                      </w:pPr>
                      <w:r w:rsidRPr="00D21364">
                        <w:rPr>
                          <w:color w:val="808080" w:themeColor="accent4"/>
                        </w:rPr>
                        <w:t>132nd Virtual Wing, 2013:</w:t>
                      </w:r>
                    </w:p>
                    <w:p w14:paraId="33B46D37" w14:textId="77777777"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Pr>
              <w:lang w:val="en-GB"/>
            </w:rPr>
            <w:br w:type="page"/>
          </w:r>
        </w:p>
      </w:sdtContent>
    </w:sdt>
    <w:p w14:paraId="7632D923" w14:textId="77777777" w:rsidR="00743EEA" w:rsidRDefault="00743EEA" w:rsidP="00971124">
      <w:pPr>
        <w:rPr>
          <w:lang w:val="en-GB"/>
        </w:rPr>
      </w:pPr>
    </w:p>
    <w:p w14:paraId="17C11D70"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6692FFC4" w14:textId="77777777" w:rsidR="00D6191B" w:rsidRDefault="00662F41" w:rsidP="00B6395A">
          <w:pPr>
            <w:pStyle w:val="Tittel"/>
            <w:rPr>
              <w:lang w:val="en-GB"/>
            </w:rPr>
          </w:pPr>
          <w:r>
            <w:t>388th Training Instructions</w:t>
          </w:r>
        </w:p>
      </w:sdtContent>
    </w:sdt>
    <w:p w14:paraId="306AF73E" w14:textId="77777777" w:rsidR="00027DEF" w:rsidRDefault="00027DEF" w:rsidP="00027DEF">
      <w:pPr>
        <w:rPr>
          <w:lang w:val="en-GB"/>
        </w:rPr>
      </w:pPr>
    </w:p>
    <w:p w14:paraId="129BD4BA"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1B0BC3B4"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7F3C96D1"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5272D96B"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7A2229A"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5F7E1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3755747" w14:textId="77777777"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3BC1F1E2"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2161F52"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55BC8187" w14:textId="77777777" w:rsidR="00B6395A" w:rsidRDefault="005C1FDC"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B6395A" w14:paraId="7B358503"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693CC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2-15T00:00:00Z">
              <w:dateFormat w:val="dd.MM.yyyy"/>
              <w:lid w:val="nb-NO"/>
              <w:storeMappedDataAs w:val="dateTime"/>
              <w:calendar w:val="gregorian"/>
            </w:date>
          </w:sdtPr>
          <w:sdtEndPr/>
          <w:sdtContent>
            <w:tc>
              <w:tcPr>
                <w:tcW w:w="7076" w:type="dxa"/>
              </w:tcPr>
              <w:p w14:paraId="524D5151" w14:textId="77777777" w:rsidR="00B6395A" w:rsidRDefault="005C1FDC"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15.12.2019</w:t>
                </w:r>
              </w:p>
            </w:tc>
          </w:sdtContent>
        </w:sdt>
      </w:tr>
      <w:tr w:rsidR="00B6395A" w14:paraId="58B8272F"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4F3CB634"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6726DB4E" w14:textId="77777777"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r w:rsidR="00961CCF">
                  <w:rPr>
                    <w:color w:val="000000" w:themeColor="text1"/>
                    <w:lang w:val="en-GB"/>
                  </w:rPr>
                  <w:t>, David</w:t>
                </w:r>
              </w:p>
            </w:tc>
          </w:sdtContent>
        </w:sdt>
      </w:tr>
      <w:tr w:rsidR="00DC7D65" w14:paraId="2A46776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C42CD6"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1FF8E3C3"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42CB6A99"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6C5F4970"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1E912F2C"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10C55197" w14:textId="77777777" w:rsidR="00DC7D65" w:rsidRPr="001715AF" w:rsidRDefault="00DC7D65" w:rsidP="00954C7A">
      <w:pPr>
        <w:tabs>
          <w:tab w:val="left" w:pos="5556"/>
        </w:tabs>
      </w:pPr>
    </w:p>
    <w:p w14:paraId="7CD7D7CE" w14:textId="77777777" w:rsidR="00DC7D65" w:rsidRDefault="00DC7D65" w:rsidP="00954C7A">
      <w:pPr>
        <w:tabs>
          <w:tab w:val="left" w:pos="5556"/>
        </w:tabs>
        <w:rPr>
          <w:lang w:val="en-GB"/>
        </w:rPr>
      </w:pPr>
    </w:p>
    <w:p w14:paraId="7F7F04C0" w14:textId="77777777"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6E630F6" w14:textId="77777777" w:rsidR="00B76EA2" w:rsidRDefault="00B76EA2">
          <w:pPr>
            <w:pStyle w:val="Overskriftforinnholdsfortegnelse"/>
          </w:pPr>
          <w:r>
            <w:t>Contents</w:t>
          </w:r>
        </w:p>
        <w:p w14:paraId="07F126E9" w14:textId="430D25DE" w:rsidR="00D36E93" w:rsidRDefault="00E32972">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4315349" w:history="1">
            <w:r w:rsidR="00D36E93" w:rsidRPr="00A32229">
              <w:rPr>
                <w:rStyle w:val="Hyperkobling"/>
                <w:noProof/>
              </w:rPr>
              <w:t>Introduction</w:t>
            </w:r>
            <w:r w:rsidR="00D36E93">
              <w:rPr>
                <w:noProof/>
                <w:webHidden/>
              </w:rPr>
              <w:tab/>
            </w:r>
            <w:r>
              <w:rPr>
                <w:noProof/>
                <w:webHidden/>
              </w:rPr>
              <w:fldChar w:fldCharType="begin"/>
            </w:r>
            <w:r w:rsidR="00D36E93">
              <w:rPr>
                <w:noProof/>
                <w:webHidden/>
              </w:rPr>
              <w:instrText xml:space="preserve"> PAGEREF _Toc24315349 \h </w:instrText>
            </w:r>
            <w:r>
              <w:rPr>
                <w:noProof/>
                <w:webHidden/>
              </w:rPr>
            </w:r>
            <w:r>
              <w:rPr>
                <w:noProof/>
                <w:webHidden/>
              </w:rPr>
              <w:fldChar w:fldCharType="separate"/>
            </w:r>
            <w:r w:rsidR="00123AE9">
              <w:rPr>
                <w:noProof/>
                <w:webHidden/>
              </w:rPr>
              <w:t>4</w:t>
            </w:r>
            <w:r>
              <w:rPr>
                <w:noProof/>
                <w:webHidden/>
              </w:rPr>
              <w:fldChar w:fldCharType="end"/>
            </w:r>
          </w:hyperlink>
        </w:p>
        <w:p w14:paraId="496E6E71" w14:textId="44F242DF" w:rsidR="00D36E93" w:rsidRDefault="003A11F4">
          <w:pPr>
            <w:pStyle w:val="INNH1"/>
            <w:tabs>
              <w:tab w:val="right" w:leader="dot" w:pos="9736"/>
            </w:tabs>
            <w:rPr>
              <w:rFonts w:eastAsiaTheme="minorEastAsia"/>
              <w:noProof/>
              <w:szCs w:val="22"/>
              <w:lang w:val="nb-NO" w:eastAsia="nb-NO"/>
            </w:rPr>
          </w:pPr>
          <w:hyperlink w:anchor="_Toc24315350" w:history="1">
            <w:r w:rsidR="00D36E93" w:rsidRPr="00A32229">
              <w:rPr>
                <w:rStyle w:val="Hyperkobling"/>
                <w:noProof/>
                <w:lang w:val="en-GB"/>
              </w:rPr>
              <w:t>Abbreviations</w:t>
            </w:r>
            <w:r w:rsidR="00D36E93">
              <w:rPr>
                <w:noProof/>
                <w:webHidden/>
              </w:rPr>
              <w:tab/>
            </w:r>
            <w:r w:rsidR="00E32972">
              <w:rPr>
                <w:noProof/>
                <w:webHidden/>
              </w:rPr>
              <w:fldChar w:fldCharType="begin"/>
            </w:r>
            <w:r w:rsidR="00D36E93">
              <w:rPr>
                <w:noProof/>
                <w:webHidden/>
              </w:rPr>
              <w:instrText xml:space="preserve"> PAGEREF _Toc24315350 \h </w:instrText>
            </w:r>
            <w:r w:rsidR="00E32972">
              <w:rPr>
                <w:noProof/>
                <w:webHidden/>
              </w:rPr>
            </w:r>
            <w:r w:rsidR="00E32972">
              <w:rPr>
                <w:noProof/>
                <w:webHidden/>
              </w:rPr>
              <w:fldChar w:fldCharType="separate"/>
            </w:r>
            <w:r w:rsidR="00123AE9">
              <w:rPr>
                <w:noProof/>
                <w:webHidden/>
              </w:rPr>
              <w:t>4</w:t>
            </w:r>
            <w:r w:rsidR="00E32972">
              <w:rPr>
                <w:noProof/>
                <w:webHidden/>
              </w:rPr>
              <w:fldChar w:fldCharType="end"/>
            </w:r>
          </w:hyperlink>
        </w:p>
        <w:p w14:paraId="2C8FCEED" w14:textId="135A6A80" w:rsidR="00D36E93" w:rsidRDefault="003A11F4">
          <w:pPr>
            <w:pStyle w:val="INNH1"/>
            <w:tabs>
              <w:tab w:val="right" w:leader="dot" w:pos="9736"/>
            </w:tabs>
            <w:rPr>
              <w:rFonts w:eastAsiaTheme="minorEastAsia"/>
              <w:noProof/>
              <w:szCs w:val="22"/>
              <w:lang w:val="nb-NO" w:eastAsia="nb-NO"/>
            </w:rPr>
          </w:pPr>
          <w:hyperlink w:anchor="_Toc24315351" w:history="1">
            <w:r w:rsidR="00D36E93" w:rsidRPr="00A32229">
              <w:rPr>
                <w:rStyle w:val="Hyperkobling"/>
                <w:noProof/>
                <w:lang w:val="en-GB"/>
              </w:rPr>
              <w:t>Definitions</w:t>
            </w:r>
            <w:r w:rsidR="00D36E93">
              <w:rPr>
                <w:noProof/>
                <w:webHidden/>
              </w:rPr>
              <w:tab/>
            </w:r>
            <w:r w:rsidR="00E32972">
              <w:rPr>
                <w:noProof/>
                <w:webHidden/>
              </w:rPr>
              <w:fldChar w:fldCharType="begin"/>
            </w:r>
            <w:r w:rsidR="00D36E93">
              <w:rPr>
                <w:noProof/>
                <w:webHidden/>
              </w:rPr>
              <w:instrText xml:space="preserve"> PAGEREF _Toc24315351 \h </w:instrText>
            </w:r>
            <w:r w:rsidR="00E32972">
              <w:rPr>
                <w:noProof/>
                <w:webHidden/>
              </w:rPr>
            </w:r>
            <w:r w:rsidR="00E32972">
              <w:rPr>
                <w:noProof/>
                <w:webHidden/>
              </w:rPr>
              <w:fldChar w:fldCharType="separate"/>
            </w:r>
            <w:r w:rsidR="00123AE9">
              <w:rPr>
                <w:noProof/>
                <w:webHidden/>
              </w:rPr>
              <w:t>4</w:t>
            </w:r>
            <w:r w:rsidR="00E32972">
              <w:rPr>
                <w:noProof/>
                <w:webHidden/>
              </w:rPr>
              <w:fldChar w:fldCharType="end"/>
            </w:r>
          </w:hyperlink>
        </w:p>
        <w:p w14:paraId="240226D4" w14:textId="3B4C49E5" w:rsidR="00D36E93" w:rsidRDefault="003A11F4">
          <w:pPr>
            <w:pStyle w:val="INNH1"/>
            <w:tabs>
              <w:tab w:val="left" w:pos="400"/>
              <w:tab w:val="right" w:leader="dot" w:pos="9736"/>
            </w:tabs>
            <w:rPr>
              <w:rFonts w:eastAsiaTheme="minorEastAsia"/>
              <w:noProof/>
              <w:szCs w:val="22"/>
              <w:lang w:val="nb-NO" w:eastAsia="nb-NO"/>
            </w:rPr>
          </w:pPr>
          <w:hyperlink w:anchor="_Toc24315352" w:history="1">
            <w:r w:rsidR="00D36E93" w:rsidRPr="00A32229">
              <w:rPr>
                <w:rStyle w:val="Hyperkobling"/>
                <w:noProof/>
                <w:lang w:val="en-GB"/>
              </w:rPr>
              <w:t>1.</w:t>
            </w:r>
            <w:r w:rsidR="00D36E93">
              <w:rPr>
                <w:rFonts w:eastAsiaTheme="minorEastAsia"/>
                <w:noProof/>
                <w:szCs w:val="22"/>
                <w:lang w:val="nb-NO" w:eastAsia="nb-NO"/>
              </w:rPr>
              <w:tab/>
            </w:r>
            <w:r w:rsidR="00D36E93" w:rsidRPr="00A32229">
              <w:rPr>
                <w:rStyle w:val="Hyperkobling"/>
                <w:noProof/>
                <w:lang w:val="en-GB"/>
              </w:rPr>
              <w:t>Requirements to start training in the 388</w:t>
            </w:r>
            <w:r w:rsidR="00D36E93" w:rsidRPr="00A32229">
              <w:rPr>
                <w:rStyle w:val="Hyperkobling"/>
                <w:noProof/>
                <w:vertAlign w:val="superscript"/>
                <w:lang w:val="en-GB"/>
              </w:rPr>
              <w:t>th</w:t>
            </w:r>
            <w:r w:rsidR="00D36E93">
              <w:rPr>
                <w:noProof/>
                <w:webHidden/>
              </w:rPr>
              <w:tab/>
            </w:r>
            <w:r w:rsidR="00E32972">
              <w:rPr>
                <w:noProof/>
                <w:webHidden/>
              </w:rPr>
              <w:fldChar w:fldCharType="begin"/>
            </w:r>
            <w:r w:rsidR="00D36E93">
              <w:rPr>
                <w:noProof/>
                <w:webHidden/>
              </w:rPr>
              <w:instrText xml:space="preserve"> PAGEREF _Toc24315352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0198467F" w14:textId="53A4D158" w:rsidR="00D36E93" w:rsidRDefault="003A11F4">
          <w:pPr>
            <w:pStyle w:val="INNH2"/>
            <w:tabs>
              <w:tab w:val="left" w:pos="880"/>
              <w:tab w:val="right" w:leader="dot" w:pos="9736"/>
            </w:tabs>
            <w:rPr>
              <w:rFonts w:eastAsiaTheme="minorEastAsia"/>
              <w:noProof/>
              <w:szCs w:val="22"/>
              <w:lang w:val="nb-NO" w:eastAsia="nb-NO"/>
            </w:rPr>
          </w:pPr>
          <w:hyperlink w:anchor="_Toc24315353" w:history="1">
            <w:r w:rsidR="00D36E93" w:rsidRPr="00A32229">
              <w:rPr>
                <w:rStyle w:val="Hyperkobling"/>
                <w:noProof/>
                <w:lang w:val="en-GB"/>
              </w:rPr>
              <w:t>1.1.</w:t>
            </w:r>
            <w:r w:rsidR="00D36E93">
              <w:rPr>
                <w:rFonts w:eastAsiaTheme="minorEastAsia"/>
                <w:noProof/>
                <w:szCs w:val="22"/>
                <w:lang w:val="nb-NO" w:eastAsia="nb-NO"/>
              </w:rPr>
              <w:tab/>
            </w:r>
            <w:r w:rsidR="00D36E93" w:rsidRPr="00A32229">
              <w:rPr>
                <w:rStyle w:val="Hyperkobling"/>
                <w:noProof/>
                <w:lang w:val="en-GB"/>
              </w:rPr>
              <w:t>New trainees</w:t>
            </w:r>
            <w:r w:rsidR="00D36E93">
              <w:rPr>
                <w:noProof/>
                <w:webHidden/>
              </w:rPr>
              <w:tab/>
            </w:r>
            <w:r w:rsidR="00E32972">
              <w:rPr>
                <w:noProof/>
                <w:webHidden/>
              </w:rPr>
              <w:fldChar w:fldCharType="begin"/>
            </w:r>
            <w:r w:rsidR="00D36E93">
              <w:rPr>
                <w:noProof/>
                <w:webHidden/>
              </w:rPr>
              <w:instrText xml:space="preserve"> PAGEREF _Toc24315353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49D52172" w14:textId="1C6CA0B3" w:rsidR="00D36E93" w:rsidRDefault="003A11F4">
          <w:pPr>
            <w:pStyle w:val="INNH2"/>
            <w:tabs>
              <w:tab w:val="left" w:pos="880"/>
              <w:tab w:val="right" w:leader="dot" w:pos="9736"/>
            </w:tabs>
            <w:rPr>
              <w:rFonts w:eastAsiaTheme="minorEastAsia"/>
              <w:noProof/>
              <w:szCs w:val="22"/>
              <w:lang w:val="nb-NO" w:eastAsia="nb-NO"/>
            </w:rPr>
          </w:pPr>
          <w:hyperlink w:anchor="_Toc24315354" w:history="1">
            <w:r w:rsidR="00D36E93" w:rsidRPr="00A32229">
              <w:rPr>
                <w:rStyle w:val="Hyperkobling"/>
                <w:noProof/>
                <w:lang w:val="en-GB"/>
              </w:rPr>
              <w:t>1.2.</w:t>
            </w:r>
            <w:r w:rsidR="00D36E93">
              <w:rPr>
                <w:rFonts w:eastAsiaTheme="minorEastAsia"/>
                <w:noProof/>
                <w:szCs w:val="22"/>
                <w:lang w:val="nb-NO" w:eastAsia="nb-NO"/>
              </w:rPr>
              <w:tab/>
            </w:r>
            <w:r w:rsidR="00D36E93" w:rsidRPr="00A32229">
              <w:rPr>
                <w:rStyle w:val="Hyperkobling"/>
                <w:noProof/>
                <w:lang w:val="en-GB"/>
              </w:rPr>
              <w:t>494</w:t>
            </w:r>
            <w:r w:rsidR="00D36E93" w:rsidRPr="00A32229">
              <w:rPr>
                <w:rStyle w:val="Hyperkobling"/>
                <w:noProof/>
                <w:vertAlign w:val="superscript"/>
                <w:lang w:val="en-GB"/>
              </w:rPr>
              <w:t>th</w:t>
            </w:r>
            <w:r w:rsidR="00D36E93" w:rsidRPr="00A32229">
              <w:rPr>
                <w:rStyle w:val="Hyperkobling"/>
                <w:noProof/>
                <w:lang w:val="en-GB"/>
              </w:rPr>
              <w:t xml:space="preserve"> Pilots</w:t>
            </w:r>
            <w:r w:rsidR="00D36E93">
              <w:rPr>
                <w:noProof/>
                <w:webHidden/>
              </w:rPr>
              <w:tab/>
            </w:r>
            <w:r w:rsidR="00E32972">
              <w:rPr>
                <w:noProof/>
                <w:webHidden/>
              </w:rPr>
              <w:fldChar w:fldCharType="begin"/>
            </w:r>
            <w:r w:rsidR="00D36E93">
              <w:rPr>
                <w:noProof/>
                <w:webHidden/>
              </w:rPr>
              <w:instrText xml:space="preserve"> PAGEREF _Toc24315354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1070EBCF" w14:textId="3B226504" w:rsidR="00D36E93" w:rsidRDefault="003A11F4">
          <w:pPr>
            <w:pStyle w:val="INNH1"/>
            <w:tabs>
              <w:tab w:val="left" w:pos="400"/>
              <w:tab w:val="right" w:leader="dot" w:pos="9736"/>
            </w:tabs>
            <w:rPr>
              <w:rFonts w:eastAsiaTheme="minorEastAsia"/>
              <w:noProof/>
              <w:szCs w:val="22"/>
              <w:lang w:val="nb-NO" w:eastAsia="nb-NO"/>
            </w:rPr>
          </w:pPr>
          <w:hyperlink w:anchor="_Toc24315355" w:history="1">
            <w:r w:rsidR="00D36E93" w:rsidRPr="00A32229">
              <w:rPr>
                <w:rStyle w:val="Hyperkobling"/>
                <w:noProof/>
                <w:lang w:val="en-GB"/>
              </w:rPr>
              <w:t>2.</w:t>
            </w:r>
            <w:r w:rsidR="00D36E93">
              <w:rPr>
                <w:rFonts w:eastAsiaTheme="minorEastAsia"/>
                <w:noProof/>
                <w:szCs w:val="22"/>
                <w:lang w:val="nb-NO" w:eastAsia="nb-NO"/>
              </w:rPr>
              <w:tab/>
            </w:r>
            <w:r w:rsidR="00D36E93" w:rsidRPr="00A32229">
              <w:rPr>
                <w:rStyle w:val="Hyperkobling"/>
                <w:noProof/>
                <w:lang w:val="en-GB"/>
              </w:rPr>
              <w:t>General regulations</w:t>
            </w:r>
            <w:r w:rsidR="00D36E93">
              <w:rPr>
                <w:noProof/>
                <w:webHidden/>
              </w:rPr>
              <w:tab/>
            </w:r>
            <w:r w:rsidR="00E32972">
              <w:rPr>
                <w:noProof/>
                <w:webHidden/>
              </w:rPr>
              <w:fldChar w:fldCharType="begin"/>
            </w:r>
            <w:r w:rsidR="00D36E93">
              <w:rPr>
                <w:noProof/>
                <w:webHidden/>
              </w:rPr>
              <w:instrText xml:space="preserve"> PAGEREF _Toc24315355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57131786" w14:textId="1C2EDC74" w:rsidR="00D36E93" w:rsidRDefault="003A11F4">
          <w:pPr>
            <w:pStyle w:val="INNH2"/>
            <w:tabs>
              <w:tab w:val="left" w:pos="880"/>
              <w:tab w:val="right" w:leader="dot" w:pos="9736"/>
            </w:tabs>
            <w:rPr>
              <w:rFonts w:eastAsiaTheme="minorEastAsia"/>
              <w:noProof/>
              <w:szCs w:val="22"/>
              <w:lang w:val="nb-NO" w:eastAsia="nb-NO"/>
            </w:rPr>
          </w:pPr>
          <w:hyperlink w:anchor="_Toc24315356" w:history="1">
            <w:r w:rsidR="00D36E93" w:rsidRPr="00A32229">
              <w:rPr>
                <w:rStyle w:val="Hyperkobling"/>
                <w:noProof/>
                <w:lang w:val="en-GB"/>
              </w:rPr>
              <w:t>2.1.</w:t>
            </w:r>
            <w:r w:rsidR="00D36E93">
              <w:rPr>
                <w:rFonts w:eastAsiaTheme="minorEastAsia"/>
                <w:noProof/>
                <w:szCs w:val="22"/>
                <w:lang w:val="nb-NO" w:eastAsia="nb-NO"/>
              </w:rPr>
              <w:tab/>
            </w:r>
            <w:r w:rsidR="00D36E93" w:rsidRPr="00A32229">
              <w:rPr>
                <w:rStyle w:val="Hyperkobling"/>
                <w:noProof/>
                <w:lang w:val="en-GB"/>
              </w:rPr>
              <w:t>Self Qualification (SQ)</w:t>
            </w:r>
            <w:r w:rsidR="00D36E93">
              <w:rPr>
                <w:noProof/>
                <w:webHidden/>
              </w:rPr>
              <w:tab/>
            </w:r>
            <w:r w:rsidR="00E32972">
              <w:rPr>
                <w:noProof/>
                <w:webHidden/>
              </w:rPr>
              <w:fldChar w:fldCharType="begin"/>
            </w:r>
            <w:r w:rsidR="00D36E93">
              <w:rPr>
                <w:noProof/>
                <w:webHidden/>
              </w:rPr>
              <w:instrText xml:space="preserve"> PAGEREF _Toc24315356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127A59C8" w14:textId="4CF33334" w:rsidR="00D36E93" w:rsidRDefault="003A11F4">
          <w:pPr>
            <w:pStyle w:val="INNH2"/>
            <w:tabs>
              <w:tab w:val="left" w:pos="880"/>
              <w:tab w:val="right" w:leader="dot" w:pos="9736"/>
            </w:tabs>
            <w:rPr>
              <w:rFonts w:eastAsiaTheme="minorEastAsia"/>
              <w:noProof/>
              <w:szCs w:val="22"/>
              <w:lang w:val="nb-NO" w:eastAsia="nb-NO"/>
            </w:rPr>
          </w:pPr>
          <w:hyperlink w:anchor="_Toc24315357" w:history="1">
            <w:r w:rsidR="00D36E93" w:rsidRPr="00A32229">
              <w:rPr>
                <w:rStyle w:val="Hyperkobling"/>
                <w:noProof/>
                <w:lang w:val="en-GB"/>
              </w:rPr>
              <w:t>2.2.</w:t>
            </w:r>
            <w:r w:rsidR="00D36E93">
              <w:rPr>
                <w:rFonts w:eastAsiaTheme="minorEastAsia"/>
                <w:noProof/>
                <w:szCs w:val="22"/>
                <w:lang w:val="nb-NO" w:eastAsia="nb-NO"/>
              </w:rPr>
              <w:tab/>
            </w:r>
            <w:r w:rsidR="00D36E93" w:rsidRPr="00A32229">
              <w:rPr>
                <w:rStyle w:val="Hyperkobling"/>
                <w:noProof/>
                <w:lang w:val="en-GB"/>
              </w:rPr>
              <w:t>IP Lessons</w:t>
            </w:r>
            <w:r w:rsidR="00D36E93">
              <w:rPr>
                <w:noProof/>
                <w:webHidden/>
              </w:rPr>
              <w:tab/>
            </w:r>
            <w:r w:rsidR="00E32972">
              <w:rPr>
                <w:noProof/>
                <w:webHidden/>
              </w:rPr>
              <w:fldChar w:fldCharType="begin"/>
            </w:r>
            <w:r w:rsidR="00D36E93">
              <w:rPr>
                <w:noProof/>
                <w:webHidden/>
              </w:rPr>
              <w:instrText xml:space="preserve"> PAGEREF _Toc24315357 \h </w:instrText>
            </w:r>
            <w:r w:rsidR="00E32972">
              <w:rPr>
                <w:noProof/>
                <w:webHidden/>
              </w:rPr>
            </w:r>
            <w:r w:rsidR="00E32972">
              <w:rPr>
                <w:noProof/>
                <w:webHidden/>
              </w:rPr>
              <w:fldChar w:fldCharType="separate"/>
            </w:r>
            <w:r w:rsidR="00123AE9">
              <w:rPr>
                <w:noProof/>
                <w:webHidden/>
              </w:rPr>
              <w:t>6</w:t>
            </w:r>
            <w:r w:rsidR="00E32972">
              <w:rPr>
                <w:noProof/>
                <w:webHidden/>
              </w:rPr>
              <w:fldChar w:fldCharType="end"/>
            </w:r>
          </w:hyperlink>
        </w:p>
        <w:p w14:paraId="7AD308EC" w14:textId="06D9B3C4" w:rsidR="00D36E93" w:rsidRDefault="003A11F4">
          <w:pPr>
            <w:pStyle w:val="INNH2"/>
            <w:tabs>
              <w:tab w:val="left" w:pos="880"/>
              <w:tab w:val="right" w:leader="dot" w:pos="9736"/>
            </w:tabs>
            <w:rPr>
              <w:rFonts w:eastAsiaTheme="minorEastAsia"/>
              <w:noProof/>
              <w:szCs w:val="22"/>
              <w:lang w:val="nb-NO" w:eastAsia="nb-NO"/>
            </w:rPr>
          </w:pPr>
          <w:hyperlink w:anchor="_Toc24315358" w:history="1">
            <w:r w:rsidR="00D36E93" w:rsidRPr="00A32229">
              <w:rPr>
                <w:rStyle w:val="Hyperkobling"/>
                <w:noProof/>
                <w:lang w:val="en-GB"/>
              </w:rPr>
              <w:t>2.3.</w:t>
            </w:r>
            <w:r w:rsidR="00D36E93">
              <w:rPr>
                <w:rFonts w:eastAsiaTheme="minorEastAsia"/>
                <w:noProof/>
                <w:szCs w:val="22"/>
                <w:lang w:val="nb-NO" w:eastAsia="nb-NO"/>
              </w:rPr>
              <w:tab/>
            </w:r>
            <w:r w:rsidR="00D36E93" w:rsidRPr="00A32229">
              <w:rPr>
                <w:rStyle w:val="Hyperkobling"/>
                <w:noProof/>
                <w:lang w:val="en-GB"/>
              </w:rPr>
              <w:t>Progress / pace through training program</w:t>
            </w:r>
            <w:r w:rsidR="00D36E93">
              <w:rPr>
                <w:noProof/>
                <w:webHidden/>
              </w:rPr>
              <w:tab/>
            </w:r>
            <w:r w:rsidR="00E32972">
              <w:rPr>
                <w:noProof/>
                <w:webHidden/>
              </w:rPr>
              <w:fldChar w:fldCharType="begin"/>
            </w:r>
            <w:r w:rsidR="00D36E93">
              <w:rPr>
                <w:noProof/>
                <w:webHidden/>
              </w:rPr>
              <w:instrText xml:space="preserve"> PAGEREF _Toc24315358 \h </w:instrText>
            </w:r>
            <w:r w:rsidR="00E32972">
              <w:rPr>
                <w:noProof/>
                <w:webHidden/>
              </w:rPr>
            </w:r>
            <w:r w:rsidR="00E32972">
              <w:rPr>
                <w:noProof/>
                <w:webHidden/>
              </w:rPr>
              <w:fldChar w:fldCharType="separate"/>
            </w:r>
            <w:r w:rsidR="00123AE9">
              <w:rPr>
                <w:noProof/>
                <w:webHidden/>
              </w:rPr>
              <w:t>7</w:t>
            </w:r>
            <w:r w:rsidR="00E32972">
              <w:rPr>
                <w:noProof/>
                <w:webHidden/>
              </w:rPr>
              <w:fldChar w:fldCharType="end"/>
            </w:r>
          </w:hyperlink>
        </w:p>
        <w:p w14:paraId="0D0A3994" w14:textId="5D0812B6" w:rsidR="00D36E93" w:rsidRDefault="003A11F4">
          <w:pPr>
            <w:pStyle w:val="INNH2"/>
            <w:tabs>
              <w:tab w:val="left" w:pos="880"/>
              <w:tab w:val="right" w:leader="dot" w:pos="9736"/>
            </w:tabs>
            <w:rPr>
              <w:rFonts w:eastAsiaTheme="minorEastAsia"/>
              <w:noProof/>
              <w:szCs w:val="22"/>
              <w:lang w:val="nb-NO" w:eastAsia="nb-NO"/>
            </w:rPr>
          </w:pPr>
          <w:hyperlink w:anchor="_Toc24315359" w:history="1">
            <w:r w:rsidR="00D36E93" w:rsidRPr="00A32229">
              <w:rPr>
                <w:rStyle w:val="Hyperkobling"/>
                <w:noProof/>
                <w:lang w:val="en-GB"/>
              </w:rPr>
              <w:t>2.4.</w:t>
            </w:r>
            <w:r w:rsidR="00D36E93">
              <w:rPr>
                <w:rFonts w:eastAsiaTheme="minorEastAsia"/>
                <w:noProof/>
                <w:szCs w:val="22"/>
                <w:lang w:val="nb-NO" w:eastAsia="nb-NO"/>
              </w:rPr>
              <w:tab/>
            </w:r>
            <w:r w:rsidR="00D36E93" w:rsidRPr="00A32229">
              <w:rPr>
                <w:rStyle w:val="Hyperkobling"/>
                <w:noProof/>
                <w:lang w:val="en-GB"/>
              </w:rPr>
              <w:t>Standards</w:t>
            </w:r>
            <w:r w:rsidR="00D36E93">
              <w:rPr>
                <w:noProof/>
                <w:webHidden/>
              </w:rPr>
              <w:tab/>
            </w:r>
            <w:r w:rsidR="00E32972">
              <w:rPr>
                <w:noProof/>
                <w:webHidden/>
              </w:rPr>
              <w:fldChar w:fldCharType="begin"/>
            </w:r>
            <w:r w:rsidR="00D36E93">
              <w:rPr>
                <w:noProof/>
                <w:webHidden/>
              </w:rPr>
              <w:instrText xml:space="preserve"> PAGEREF _Toc24315359 \h </w:instrText>
            </w:r>
            <w:r w:rsidR="00E32972">
              <w:rPr>
                <w:noProof/>
                <w:webHidden/>
              </w:rPr>
            </w:r>
            <w:r w:rsidR="00E32972">
              <w:rPr>
                <w:noProof/>
                <w:webHidden/>
              </w:rPr>
              <w:fldChar w:fldCharType="separate"/>
            </w:r>
            <w:r w:rsidR="00123AE9">
              <w:rPr>
                <w:noProof/>
                <w:webHidden/>
              </w:rPr>
              <w:t>8</w:t>
            </w:r>
            <w:r w:rsidR="00E32972">
              <w:rPr>
                <w:noProof/>
                <w:webHidden/>
              </w:rPr>
              <w:fldChar w:fldCharType="end"/>
            </w:r>
          </w:hyperlink>
        </w:p>
        <w:p w14:paraId="5C4F8F59" w14:textId="5F858511" w:rsidR="00D36E93" w:rsidRDefault="003A11F4">
          <w:pPr>
            <w:pStyle w:val="INNH2"/>
            <w:tabs>
              <w:tab w:val="left" w:pos="880"/>
              <w:tab w:val="right" w:leader="dot" w:pos="9736"/>
            </w:tabs>
            <w:rPr>
              <w:rFonts w:eastAsiaTheme="minorEastAsia"/>
              <w:noProof/>
              <w:szCs w:val="22"/>
              <w:lang w:val="nb-NO" w:eastAsia="nb-NO"/>
            </w:rPr>
          </w:pPr>
          <w:hyperlink w:anchor="_Toc24315360" w:history="1">
            <w:r w:rsidR="00D36E93" w:rsidRPr="00A32229">
              <w:rPr>
                <w:rStyle w:val="Hyperkobling"/>
                <w:noProof/>
                <w:lang w:val="en-GB"/>
              </w:rPr>
              <w:t>2.5.</w:t>
            </w:r>
            <w:r w:rsidR="00D36E93">
              <w:rPr>
                <w:rFonts w:eastAsiaTheme="minorEastAsia"/>
                <w:noProof/>
                <w:szCs w:val="22"/>
                <w:lang w:val="nb-NO" w:eastAsia="nb-NO"/>
              </w:rPr>
              <w:tab/>
            </w:r>
            <w:r w:rsidR="00D36E93" w:rsidRPr="00A32229">
              <w:rPr>
                <w:rStyle w:val="Hyperkobling"/>
                <w:noProof/>
                <w:lang w:val="en-GB"/>
              </w:rPr>
              <w:t>Failure to follow standards or expected progress</w:t>
            </w:r>
            <w:r w:rsidR="00D36E93">
              <w:rPr>
                <w:noProof/>
                <w:webHidden/>
              </w:rPr>
              <w:tab/>
            </w:r>
            <w:r w:rsidR="00E32972">
              <w:rPr>
                <w:noProof/>
                <w:webHidden/>
              </w:rPr>
              <w:fldChar w:fldCharType="begin"/>
            </w:r>
            <w:r w:rsidR="00D36E93">
              <w:rPr>
                <w:noProof/>
                <w:webHidden/>
              </w:rPr>
              <w:instrText xml:space="preserve"> PAGEREF _Toc24315360 \h </w:instrText>
            </w:r>
            <w:r w:rsidR="00E32972">
              <w:rPr>
                <w:noProof/>
                <w:webHidden/>
              </w:rPr>
            </w:r>
            <w:r w:rsidR="00E32972">
              <w:rPr>
                <w:noProof/>
                <w:webHidden/>
              </w:rPr>
              <w:fldChar w:fldCharType="separate"/>
            </w:r>
            <w:r w:rsidR="00123AE9">
              <w:rPr>
                <w:noProof/>
                <w:webHidden/>
              </w:rPr>
              <w:t>8</w:t>
            </w:r>
            <w:r w:rsidR="00E32972">
              <w:rPr>
                <w:noProof/>
                <w:webHidden/>
              </w:rPr>
              <w:fldChar w:fldCharType="end"/>
            </w:r>
          </w:hyperlink>
        </w:p>
        <w:p w14:paraId="733B2617" w14:textId="084B550F" w:rsidR="00D36E93" w:rsidRDefault="003A11F4">
          <w:pPr>
            <w:pStyle w:val="INNH2"/>
            <w:tabs>
              <w:tab w:val="left" w:pos="880"/>
              <w:tab w:val="right" w:leader="dot" w:pos="9736"/>
            </w:tabs>
            <w:rPr>
              <w:rFonts w:eastAsiaTheme="minorEastAsia"/>
              <w:noProof/>
              <w:szCs w:val="22"/>
              <w:lang w:val="nb-NO" w:eastAsia="nb-NO"/>
            </w:rPr>
          </w:pPr>
          <w:hyperlink w:anchor="_Toc24315361" w:history="1">
            <w:r w:rsidR="00D36E93" w:rsidRPr="00A32229">
              <w:rPr>
                <w:rStyle w:val="Hyperkobling"/>
                <w:noProof/>
                <w:lang w:val="en-GB"/>
              </w:rPr>
              <w:t>2.6.</w:t>
            </w:r>
            <w:r w:rsidR="00D36E93">
              <w:rPr>
                <w:rFonts w:eastAsiaTheme="minorEastAsia"/>
                <w:noProof/>
                <w:szCs w:val="22"/>
                <w:lang w:val="nb-NO" w:eastAsia="nb-NO"/>
              </w:rPr>
              <w:tab/>
            </w:r>
            <w:r w:rsidR="00D36E93" w:rsidRPr="00A32229">
              <w:rPr>
                <w:rStyle w:val="Hyperkobling"/>
                <w:noProof/>
                <w:lang w:val="en-GB"/>
              </w:rPr>
              <w:t>Qualification levels</w:t>
            </w:r>
            <w:r w:rsidR="00D36E93">
              <w:rPr>
                <w:noProof/>
                <w:webHidden/>
              </w:rPr>
              <w:tab/>
            </w:r>
            <w:r w:rsidR="00E32972">
              <w:rPr>
                <w:noProof/>
                <w:webHidden/>
              </w:rPr>
              <w:fldChar w:fldCharType="begin"/>
            </w:r>
            <w:r w:rsidR="00D36E93">
              <w:rPr>
                <w:noProof/>
                <w:webHidden/>
              </w:rPr>
              <w:instrText xml:space="preserve"> PAGEREF _Toc24315361 \h </w:instrText>
            </w:r>
            <w:r w:rsidR="00E32972">
              <w:rPr>
                <w:noProof/>
                <w:webHidden/>
              </w:rPr>
            </w:r>
            <w:r w:rsidR="00E32972">
              <w:rPr>
                <w:noProof/>
                <w:webHidden/>
              </w:rPr>
              <w:fldChar w:fldCharType="separate"/>
            </w:r>
            <w:r w:rsidR="00123AE9">
              <w:rPr>
                <w:noProof/>
                <w:webHidden/>
              </w:rPr>
              <w:t>8</w:t>
            </w:r>
            <w:r w:rsidR="00E32972">
              <w:rPr>
                <w:noProof/>
                <w:webHidden/>
              </w:rPr>
              <w:fldChar w:fldCharType="end"/>
            </w:r>
          </w:hyperlink>
        </w:p>
        <w:p w14:paraId="3F313B9D" w14:textId="32574972" w:rsidR="00D36E93" w:rsidRDefault="003A11F4">
          <w:pPr>
            <w:pStyle w:val="INNH2"/>
            <w:tabs>
              <w:tab w:val="left" w:pos="660"/>
              <w:tab w:val="right" w:leader="dot" w:pos="9736"/>
            </w:tabs>
            <w:rPr>
              <w:rFonts w:eastAsiaTheme="minorEastAsia"/>
              <w:noProof/>
              <w:szCs w:val="22"/>
              <w:lang w:val="nb-NO" w:eastAsia="nb-NO"/>
            </w:rPr>
          </w:pPr>
          <w:hyperlink w:anchor="_Toc24315362" w:history="1">
            <w:r w:rsidR="00D36E93" w:rsidRPr="00A32229">
              <w:rPr>
                <w:rStyle w:val="Hyperkobling"/>
                <w:noProof/>
                <w:lang w:val="en-GB"/>
              </w:rPr>
              <w:t>3.</w:t>
            </w:r>
            <w:r w:rsidR="00D36E93">
              <w:rPr>
                <w:rFonts w:eastAsiaTheme="minorEastAsia"/>
                <w:noProof/>
                <w:szCs w:val="22"/>
                <w:lang w:val="nb-NO" w:eastAsia="nb-NO"/>
              </w:rPr>
              <w:tab/>
            </w:r>
            <w:r w:rsidR="00D36E93" w:rsidRPr="00A32229">
              <w:rPr>
                <w:rStyle w:val="Hyperkobling"/>
                <w:noProof/>
                <w:lang w:val="en-GB"/>
              </w:rPr>
              <w:t>Grading</w:t>
            </w:r>
            <w:r w:rsidR="00D36E93">
              <w:rPr>
                <w:noProof/>
                <w:webHidden/>
              </w:rPr>
              <w:tab/>
            </w:r>
            <w:r w:rsidR="00E32972">
              <w:rPr>
                <w:noProof/>
                <w:webHidden/>
              </w:rPr>
              <w:fldChar w:fldCharType="begin"/>
            </w:r>
            <w:r w:rsidR="00D36E93">
              <w:rPr>
                <w:noProof/>
                <w:webHidden/>
              </w:rPr>
              <w:instrText xml:space="preserve"> PAGEREF _Toc24315362 \h </w:instrText>
            </w:r>
            <w:r w:rsidR="00E32972">
              <w:rPr>
                <w:noProof/>
                <w:webHidden/>
              </w:rPr>
            </w:r>
            <w:r w:rsidR="00E32972">
              <w:rPr>
                <w:noProof/>
                <w:webHidden/>
              </w:rPr>
              <w:fldChar w:fldCharType="separate"/>
            </w:r>
            <w:r w:rsidR="00123AE9">
              <w:rPr>
                <w:noProof/>
                <w:webHidden/>
              </w:rPr>
              <w:t>8</w:t>
            </w:r>
            <w:r w:rsidR="00E32972">
              <w:rPr>
                <w:noProof/>
                <w:webHidden/>
              </w:rPr>
              <w:fldChar w:fldCharType="end"/>
            </w:r>
          </w:hyperlink>
        </w:p>
        <w:p w14:paraId="5EC8C83B" w14:textId="5214D35B" w:rsidR="00D36E93" w:rsidRDefault="003A11F4">
          <w:pPr>
            <w:pStyle w:val="INNH2"/>
            <w:tabs>
              <w:tab w:val="left" w:pos="660"/>
              <w:tab w:val="right" w:leader="dot" w:pos="9736"/>
            </w:tabs>
            <w:rPr>
              <w:rFonts w:eastAsiaTheme="minorEastAsia"/>
              <w:noProof/>
              <w:szCs w:val="22"/>
              <w:lang w:val="nb-NO" w:eastAsia="nb-NO"/>
            </w:rPr>
          </w:pPr>
          <w:hyperlink w:anchor="_Toc24315363" w:history="1">
            <w:r w:rsidR="00D36E93" w:rsidRPr="00A32229">
              <w:rPr>
                <w:rStyle w:val="Hyperkobling"/>
                <w:noProof/>
                <w:lang w:val="en-GB"/>
              </w:rPr>
              <w:t>4.</w:t>
            </w:r>
            <w:r w:rsidR="00D36E93">
              <w:rPr>
                <w:rFonts w:eastAsiaTheme="minorEastAsia"/>
                <w:noProof/>
                <w:szCs w:val="22"/>
                <w:lang w:val="nb-NO" w:eastAsia="nb-NO"/>
              </w:rPr>
              <w:tab/>
            </w:r>
            <w:r w:rsidR="00D36E93" w:rsidRPr="00A32229">
              <w:rPr>
                <w:rStyle w:val="Hyperkobling"/>
                <w:noProof/>
                <w:lang w:val="en-GB"/>
              </w:rPr>
              <w:t>Training programs</w:t>
            </w:r>
            <w:r w:rsidR="00D36E93">
              <w:rPr>
                <w:noProof/>
                <w:webHidden/>
              </w:rPr>
              <w:tab/>
            </w:r>
            <w:r w:rsidR="00E32972">
              <w:rPr>
                <w:noProof/>
                <w:webHidden/>
              </w:rPr>
              <w:fldChar w:fldCharType="begin"/>
            </w:r>
            <w:r w:rsidR="00D36E93">
              <w:rPr>
                <w:noProof/>
                <w:webHidden/>
              </w:rPr>
              <w:instrText xml:space="preserve"> PAGEREF _Toc24315363 \h </w:instrText>
            </w:r>
            <w:r w:rsidR="00E32972">
              <w:rPr>
                <w:noProof/>
                <w:webHidden/>
              </w:rPr>
            </w:r>
            <w:r w:rsidR="00E32972">
              <w:rPr>
                <w:noProof/>
                <w:webHidden/>
              </w:rPr>
              <w:fldChar w:fldCharType="separate"/>
            </w:r>
            <w:r w:rsidR="00123AE9">
              <w:rPr>
                <w:noProof/>
                <w:webHidden/>
              </w:rPr>
              <w:t>9</w:t>
            </w:r>
            <w:r w:rsidR="00E32972">
              <w:rPr>
                <w:noProof/>
                <w:webHidden/>
              </w:rPr>
              <w:fldChar w:fldCharType="end"/>
            </w:r>
          </w:hyperlink>
        </w:p>
        <w:p w14:paraId="57B6633D" w14:textId="24F49696" w:rsidR="00D36E93" w:rsidRDefault="003A11F4">
          <w:pPr>
            <w:pStyle w:val="INNH2"/>
            <w:tabs>
              <w:tab w:val="left" w:pos="880"/>
              <w:tab w:val="right" w:leader="dot" w:pos="9736"/>
            </w:tabs>
            <w:rPr>
              <w:rFonts w:eastAsiaTheme="minorEastAsia"/>
              <w:noProof/>
              <w:szCs w:val="22"/>
              <w:lang w:val="nb-NO" w:eastAsia="nb-NO"/>
            </w:rPr>
          </w:pPr>
          <w:hyperlink w:anchor="_Toc24315364" w:history="1">
            <w:r w:rsidR="00D36E93" w:rsidRPr="00A32229">
              <w:rPr>
                <w:rStyle w:val="Hyperkobling"/>
                <w:noProof/>
                <w:lang w:val="en-GB"/>
              </w:rPr>
              <w:t>4.1.</w:t>
            </w:r>
            <w:r w:rsidR="00D36E93">
              <w:rPr>
                <w:rFonts w:eastAsiaTheme="minorEastAsia"/>
                <w:noProof/>
                <w:szCs w:val="22"/>
                <w:lang w:val="nb-NO" w:eastAsia="nb-NO"/>
              </w:rPr>
              <w:tab/>
            </w:r>
            <w:r w:rsidR="00D36E93" w:rsidRPr="00A32229">
              <w:rPr>
                <w:rStyle w:val="Hyperkobling"/>
                <w:noProof/>
                <w:lang w:val="en-GB"/>
              </w:rPr>
              <w:t>Initial Qualification Training (IQT)</w:t>
            </w:r>
            <w:r w:rsidR="00D36E93">
              <w:rPr>
                <w:noProof/>
                <w:webHidden/>
              </w:rPr>
              <w:tab/>
            </w:r>
            <w:r w:rsidR="00E32972">
              <w:rPr>
                <w:noProof/>
                <w:webHidden/>
              </w:rPr>
              <w:fldChar w:fldCharType="begin"/>
            </w:r>
            <w:r w:rsidR="00D36E93">
              <w:rPr>
                <w:noProof/>
                <w:webHidden/>
              </w:rPr>
              <w:instrText xml:space="preserve"> PAGEREF _Toc24315364 \h </w:instrText>
            </w:r>
            <w:r w:rsidR="00E32972">
              <w:rPr>
                <w:noProof/>
                <w:webHidden/>
              </w:rPr>
            </w:r>
            <w:r w:rsidR="00E32972">
              <w:rPr>
                <w:noProof/>
                <w:webHidden/>
              </w:rPr>
              <w:fldChar w:fldCharType="separate"/>
            </w:r>
            <w:r w:rsidR="00123AE9">
              <w:rPr>
                <w:noProof/>
                <w:webHidden/>
              </w:rPr>
              <w:t>9</w:t>
            </w:r>
            <w:r w:rsidR="00E32972">
              <w:rPr>
                <w:noProof/>
                <w:webHidden/>
              </w:rPr>
              <w:fldChar w:fldCharType="end"/>
            </w:r>
          </w:hyperlink>
        </w:p>
        <w:p w14:paraId="0B09F2E8" w14:textId="32B98062" w:rsidR="00D36E93" w:rsidRDefault="003A11F4">
          <w:pPr>
            <w:pStyle w:val="INNH2"/>
            <w:tabs>
              <w:tab w:val="left" w:pos="880"/>
              <w:tab w:val="right" w:leader="dot" w:pos="9736"/>
            </w:tabs>
            <w:rPr>
              <w:rFonts w:eastAsiaTheme="minorEastAsia"/>
              <w:noProof/>
              <w:szCs w:val="22"/>
              <w:lang w:val="nb-NO" w:eastAsia="nb-NO"/>
            </w:rPr>
          </w:pPr>
          <w:hyperlink w:anchor="_Toc24315365" w:history="1">
            <w:r w:rsidR="00D36E93" w:rsidRPr="00A32229">
              <w:rPr>
                <w:rStyle w:val="Hyperkobling"/>
                <w:noProof/>
                <w:lang w:val="en-GB"/>
              </w:rPr>
              <w:t>4.2.</w:t>
            </w:r>
            <w:r w:rsidR="00D36E93">
              <w:rPr>
                <w:rFonts w:eastAsiaTheme="minorEastAsia"/>
                <w:noProof/>
                <w:szCs w:val="22"/>
                <w:lang w:val="nb-NO" w:eastAsia="nb-NO"/>
              </w:rPr>
              <w:tab/>
            </w:r>
            <w:r w:rsidR="00D36E93" w:rsidRPr="00A32229">
              <w:rPr>
                <w:rStyle w:val="Hyperkobling"/>
                <w:noProof/>
                <w:lang w:val="en-GB"/>
              </w:rPr>
              <w:t>Mission Qualification Training (MQT)</w:t>
            </w:r>
            <w:r w:rsidR="00D36E93">
              <w:rPr>
                <w:noProof/>
                <w:webHidden/>
              </w:rPr>
              <w:tab/>
            </w:r>
            <w:r w:rsidR="00E32972">
              <w:rPr>
                <w:noProof/>
                <w:webHidden/>
              </w:rPr>
              <w:fldChar w:fldCharType="begin"/>
            </w:r>
            <w:r w:rsidR="00D36E93">
              <w:rPr>
                <w:noProof/>
                <w:webHidden/>
              </w:rPr>
              <w:instrText xml:space="preserve"> PAGEREF _Toc24315365 \h </w:instrText>
            </w:r>
            <w:r w:rsidR="00E32972">
              <w:rPr>
                <w:noProof/>
                <w:webHidden/>
              </w:rPr>
            </w:r>
            <w:r w:rsidR="00E32972">
              <w:rPr>
                <w:noProof/>
                <w:webHidden/>
              </w:rPr>
              <w:fldChar w:fldCharType="separate"/>
            </w:r>
            <w:r w:rsidR="00123AE9">
              <w:rPr>
                <w:noProof/>
                <w:webHidden/>
              </w:rPr>
              <w:t>9</w:t>
            </w:r>
            <w:r w:rsidR="00E32972">
              <w:rPr>
                <w:noProof/>
                <w:webHidden/>
              </w:rPr>
              <w:fldChar w:fldCharType="end"/>
            </w:r>
          </w:hyperlink>
        </w:p>
        <w:p w14:paraId="17B8564C" w14:textId="520740CF" w:rsidR="00D36E93" w:rsidRDefault="003A11F4">
          <w:pPr>
            <w:pStyle w:val="INNH2"/>
            <w:tabs>
              <w:tab w:val="left" w:pos="880"/>
              <w:tab w:val="right" w:leader="dot" w:pos="9736"/>
            </w:tabs>
            <w:rPr>
              <w:rFonts w:eastAsiaTheme="minorEastAsia"/>
              <w:noProof/>
              <w:szCs w:val="22"/>
              <w:lang w:val="nb-NO" w:eastAsia="nb-NO"/>
            </w:rPr>
          </w:pPr>
          <w:hyperlink w:anchor="_Toc24315366" w:history="1">
            <w:r w:rsidR="00D36E93" w:rsidRPr="00A32229">
              <w:rPr>
                <w:rStyle w:val="Hyperkobling"/>
                <w:noProof/>
                <w:lang w:val="en-GB"/>
              </w:rPr>
              <w:t>4.3.</w:t>
            </w:r>
            <w:r w:rsidR="00D36E93">
              <w:rPr>
                <w:rFonts w:eastAsiaTheme="minorEastAsia"/>
                <w:noProof/>
                <w:szCs w:val="22"/>
                <w:lang w:val="nb-NO" w:eastAsia="nb-NO"/>
              </w:rPr>
              <w:tab/>
            </w:r>
            <w:r w:rsidR="00D36E93" w:rsidRPr="00A32229">
              <w:rPr>
                <w:rStyle w:val="Hyperkobling"/>
                <w:noProof/>
                <w:lang w:val="en-GB"/>
              </w:rPr>
              <w:t>Continuation Training</w:t>
            </w:r>
            <w:r w:rsidR="00D36E93">
              <w:rPr>
                <w:noProof/>
                <w:webHidden/>
              </w:rPr>
              <w:tab/>
            </w:r>
            <w:r w:rsidR="00E32972">
              <w:rPr>
                <w:noProof/>
                <w:webHidden/>
              </w:rPr>
              <w:fldChar w:fldCharType="begin"/>
            </w:r>
            <w:r w:rsidR="00D36E93">
              <w:rPr>
                <w:noProof/>
                <w:webHidden/>
              </w:rPr>
              <w:instrText xml:space="preserve"> PAGEREF _Toc24315366 \h </w:instrText>
            </w:r>
            <w:r w:rsidR="00E32972">
              <w:rPr>
                <w:noProof/>
                <w:webHidden/>
              </w:rPr>
            </w:r>
            <w:r w:rsidR="00E32972">
              <w:rPr>
                <w:noProof/>
                <w:webHidden/>
              </w:rPr>
              <w:fldChar w:fldCharType="separate"/>
            </w:r>
            <w:r w:rsidR="00123AE9">
              <w:rPr>
                <w:noProof/>
                <w:webHidden/>
              </w:rPr>
              <w:t>9</w:t>
            </w:r>
            <w:r w:rsidR="00E32972">
              <w:rPr>
                <w:noProof/>
                <w:webHidden/>
              </w:rPr>
              <w:fldChar w:fldCharType="end"/>
            </w:r>
          </w:hyperlink>
        </w:p>
        <w:p w14:paraId="15D354F0" w14:textId="7E7F9A82" w:rsidR="00D36E93" w:rsidRDefault="003A11F4">
          <w:pPr>
            <w:pStyle w:val="INNH2"/>
            <w:tabs>
              <w:tab w:val="left" w:pos="880"/>
              <w:tab w:val="right" w:leader="dot" w:pos="9736"/>
            </w:tabs>
            <w:rPr>
              <w:rFonts w:eastAsiaTheme="minorEastAsia"/>
              <w:noProof/>
              <w:szCs w:val="22"/>
              <w:lang w:val="nb-NO" w:eastAsia="nb-NO"/>
            </w:rPr>
          </w:pPr>
          <w:hyperlink w:anchor="_Toc24315367" w:history="1">
            <w:r w:rsidR="00D36E93" w:rsidRPr="00A32229">
              <w:rPr>
                <w:rStyle w:val="Hyperkobling"/>
                <w:noProof/>
                <w:lang w:val="en-GB"/>
              </w:rPr>
              <w:t>4.4.</w:t>
            </w:r>
            <w:r w:rsidR="00D36E93">
              <w:rPr>
                <w:rFonts w:eastAsiaTheme="minorEastAsia"/>
                <w:noProof/>
                <w:szCs w:val="22"/>
                <w:lang w:val="nb-NO" w:eastAsia="nb-NO"/>
              </w:rPr>
              <w:tab/>
            </w:r>
            <w:r w:rsidR="00D36E93" w:rsidRPr="00A32229">
              <w:rPr>
                <w:rStyle w:val="Hyperkobling"/>
                <w:noProof/>
                <w:lang w:val="en-GB"/>
              </w:rPr>
              <w:t>Upgrades</w:t>
            </w:r>
            <w:r w:rsidR="00D36E93">
              <w:rPr>
                <w:noProof/>
                <w:webHidden/>
              </w:rPr>
              <w:tab/>
            </w:r>
            <w:r w:rsidR="00E32972">
              <w:rPr>
                <w:noProof/>
                <w:webHidden/>
              </w:rPr>
              <w:fldChar w:fldCharType="begin"/>
            </w:r>
            <w:r w:rsidR="00D36E93">
              <w:rPr>
                <w:noProof/>
                <w:webHidden/>
              </w:rPr>
              <w:instrText xml:space="preserve"> PAGEREF _Toc24315367 \h </w:instrText>
            </w:r>
            <w:r w:rsidR="00E32972">
              <w:rPr>
                <w:noProof/>
                <w:webHidden/>
              </w:rPr>
            </w:r>
            <w:r w:rsidR="00E32972">
              <w:rPr>
                <w:noProof/>
                <w:webHidden/>
              </w:rPr>
              <w:fldChar w:fldCharType="separate"/>
            </w:r>
            <w:r w:rsidR="00123AE9">
              <w:rPr>
                <w:noProof/>
                <w:webHidden/>
              </w:rPr>
              <w:t>10</w:t>
            </w:r>
            <w:r w:rsidR="00E32972">
              <w:rPr>
                <w:noProof/>
                <w:webHidden/>
              </w:rPr>
              <w:fldChar w:fldCharType="end"/>
            </w:r>
          </w:hyperlink>
        </w:p>
        <w:p w14:paraId="676E3EEC" w14:textId="35E85CE1" w:rsidR="00D36E93" w:rsidRDefault="003A11F4">
          <w:pPr>
            <w:pStyle w:val="INNH2"/>
            <w:tabs>
              <w:tab w:val="left" w:pos="1100"/>
              <w:tab w:val="right" w:leader="dot" w:pos="9736"/>
            </w:tabs>
            <w:rPr>
              <w:rFonts w:eastAsiaTheme="minorEastAsia"/>
              <w:noProof/>
              <w:szCs w:val="22"/>
              <w:lang w:val="nb-NO" w:eastAsia="nb-NO"/>
            </w:rPr>
          </w:pPr>
          <w:hyperlink w:anchor="_Toc24315368" w:history="1">
            <w:r w:rsidR="00D36E93" w:rsidRPr="00A32229">
              <w:rPr>
                <w:rStyle w:val="Hyperkobling"/>
                <w:noProof/>
                <w:lang w:val="en-GB"/>
              </w:rPr>
              <w:t>4.4.1.</w:t>
            </w:r>
            <w:r w:rsidR="00D36E93">
              <w:rPr>
                <w:rFonts w:eastAsiaTheme="minorEastAsia"/>
                <w:noProof/>
                <w:szCs w:val="22"/>
                <w:lang w:val="nb-NO" w:eastAsia="nb-NO"/>
              </w:rPr>
              <w:tab/>
            </w:r>
            <w:r w:rsidR="00D36E93" w:rsidRPr="00A32229">
              <w:rPr>
                <w:rStyle w:val="Hyperkobling"/>
                <w:noProof/>
                <w:lang w:val="en-GB"/>
              </w:rPr>
              <w:t>2Ship Flight lead upgrade (2FLUG)</w:t>
            </w:r>
            <w:r w:rsidR="00D36E93">
              <w:rPr>
                <w:noProof/>
                <w:webHidden/>
              </w:rPr>
              <w:tab/>
            </w:r>
            <w:r w:rsidR="00E32972">
              <w:rPr>
                <w:noProof/>
                <w:webHidden/>
              </w:rPr>
              <w:fldChar w:fldCharType="begin"/>
            </w:r>
            <w:r w:rsidR="00D36E93">
              <w:rPr>
                <w:noProof/>
                <w:webHidden/>
              </w:rPr>
              <w:instrText xml:space="preserve"> PAGEREF _Toc24315368 \h </w:instrText>
            </w:r>
            <w:r w:rsidR="00E32972">
              <w:rPr>
                <w:noProof/>
                <w:webHidden/>
              </w:rPr>
            </w:r>
            <w:r w:rsidR="00E32972">
              <w:rPr>
                <w:noProof/>
                <w:webHidden/>
              </w:rPr>
              <w:fldChar w:fldCharType="separate"/>
            </w:r>
            <w:r w:rsidR="00123AE9">
              <w:rPr>
                <w:noProof/>
                <w:webHidden/>
              </w:rPr>
              <w:t>10</w:t>
            </w:r>
            <w:r w:rsidR="00E32972">
              <w:rPr>
                <w:noProof/>
                <w:webHidden/>
              </w:rPr>
              <w:fldChar w:fldCharType="end"/>
            </w:r>
          </w:hyperlink>
        </w:p>
        <w:p w14:paraId="0B70C55F" w14:textId="67F8966F" w:rsidR="00D36E93" w:rsidRDefault="003A11F4">
          <w:pPr>
            <w:pStyle w:val="INNH2"/>
            <w:tabs>
              <w:tab w:val="left" w:pos="1100"/>
              <w:tab w:val="right" w:leader="dot" w:pos="9736"/>
            </w:tabs>
            <w:rPr>
              <w:rFonts w:eastAsiaTheme="minorEastAsia"/>
              <w:noProof/>
              <w:szCs w:val="22"/>
              <w:lang w:val="nb-NO" w:eastAsia="nb-NO"/>
            </w:rPr>
          </w:pPr>
          <w:hyperlink w:anchor="_Toc24315369" w:history="1">
            <w:r w:rsidR="00D36E93" w:rsidRPr="00A32229">
              <w:rPr>
                <w:rStyle w:val="Hyperkobling"/>
                <w:noProof/>
                <w:lang w:val="en-GB"/>
              </w:rPr>
              <w:t>4.4.2.</w:t>
            </w:r>
            <w:r w:rsidR="00D36E93">
              <w:rPr>
                <w:rFonts w:eastAsiaTheme="minorEastAsia"/>
                <w:noProof/>
                <w:szCs w:val="22"/>
                <w:lang w:val="nb-NO" w:eastAsia="nb-NO"/>
              </w:rPr>
              <w:tab/>
            </w:r>
            <w:r w:rsidR="00D36E93" w:rsidRPr="00A32229">
              <w:rPr>
                <w:rStyle w:val="Hyperkobling"/>
                <w:noProof/>
                <w:lang w:val="en-GB"/>
              </w:rPr>
              <w:t>4ship Flight lead upgrade (4FLUG)</w:t>
            </w:r>
            <w:r w:rsidR="00D36E93">
              <w:rPr>
                <w:noProof/>
                <w:webHidden/>
              </w:rPr>
              <w:tab/>
            </w:r>
            <w:r w:rsidR="00E32972">
              <w:rPr>
                <w:noProof/>
                <w:webHidden/>
              </w:rPr>
              <w:fldChar w:fldCharType="begin"/>
            </w:r>
            <w:r w:rsidR="00D36E93">
              <w:rPr>
                <w:noProof/>
                <w:webHidden/>
              </w:rPr>
              <w:instrText xml:space="preserve"> PAGEREF _Toc24315369 \h </w:instrText>
            </w:r>
            <w:r w:rsidR="00E32972">
              <w:rPr>
                <w:noProof/>
                <w:webHidden/>
              </w:rPr>
            </w:r>
            <w:r w:rsidR="00E32972">
              <w:rPr>
                <w:noProof/>
                <w:webHidden/>
              </w:rPr>
              <w:fldChar w:fldCharType="separate"/>
            </w:r>
            <w:r w:rsidR="00123AE9">
              <w:rPr>
                <w:noProof/>
                <w:webHidden/>
              </w:rPr>
              <w:t>10</w:t>
            </w:r>
            <w:r w:rsidR="00E32972">
              <w:rPr>
                <w:noProof/>
                <w:webHidden/>
              </w:rPr>
              <w:fldChar w:fldCharType="end"/>
            </w:r>
          </w:hyperlink>
        </w:p>
        <w:p w14:paraId="005074A1" w14:textId="6B392B1B" w:rsidR="00D36E93" w:rsidRDefault="003A11F4">
          <w:pPr>
            <w:pStyle w:val="INNH2"/>
            <w:tabs>
              <w:tab w:val="left" w:pos="1100"/>
              <w:tab w:val="right" w:leader="dot" w:pos="9736"/>
            </w:tabs>
            <w:rPr>
              <w:rFonts w:eastAsiaTheme="minorEastAsia"/>
              <w:noProof/>
              <w:szCs w:val="22"/>
              <w:lang w:val="nb-NO" w:eastAsia="nb-NO"/>
            </w:rPr>
          </w:pPr>
          <w:hyperlink w:anchor="_Toc24315370" w:history="1">
            <w:r w:rsidR="00D36E93" w:rsidRPr="00A32229">
              <w:rPr>
                <w:rStyle w:val="Hyperkobling"/>
                <w:noProof/>
                <w:lang w:val="en-GB"/>
              </w:rPr>
              <w:t>4.4.3.</w:t>
            </w:r>
            <w:r w:rsidR="00D36E93">
              <w:rPr>
                <w:rFonts w:eastAsiaTheme="minorEastAsia"/>
                <w:noProof/>
                <w:szCs w:val="22"/>
                <w:lang w:val="nb-NO" w:eastAsia="nb-NO"/>
              </w:rPr>
              <w:tab/>
            </w:r>
            <w:r w:rsidR="00D36E93" w:rsidRPr="00A32229">
              <w:rPr>
                <w:rStyle w:val="Hyperkobling"/>
                <w:noProof/>
                <w:lang w:val="en-GB"/>
              </w:rPr>
              <w:t>FAC(A)</w:t>
            </w:r>
            <w:r w:rsidR="00D36E93">
              <w:rPr>
                <w:noProof/>
                <w:webHidden/>
              </w:rPr>
              <w:tab/>
            </w:r>
            <w:r w:rsidR="00E32972">
              <w:rPr>
                <w:noProof/>
                <w:webHidden/>
              </w:rPr>
              <w:fldChar w:fldCharType="begin"/>
            </w:r>
            <w:r w:rsidR="00D36E93">
              <w:rPr>
                <w:noProof/>
                <w:webHidden/>
              </w:rPr>
              <w:instrText xml:space="preserve"> PAGEREF _Toc24315370 \h </w:instrText>
            </w:r>
            <w:r w:rsidR="00E32972">
              <w:rPr>
                <w:noProof/>
                <w:webHidden/>
              </w:rPr>
            </w:r>
            <w:r w:rsidR="00E32972">
              <w:rPr>
                <w:noProof/>
                <w:webHidden/>
              </w:rPr>
              <w:fldChar w:fldCharType="separate"/>
            </w:r>
            <w:r w:rsidR="00123AE9">
              <w:rPr>
                <w:noProof/>
                <w:webHidden/>
              </w:rPr>
              <w:t>10</w:t>
            </w:r>
            <w:r w:rsidR="00E32972">
              <w:rPr>
                <w:noProof/>
                <w:webHidden/>
              </w:rPr>
              <w:fldChar w:fldCharType="end"/>
            </w:r>
          </w:hyperlink>
        </w:p>
        <w:p w14:paraId="2996F0EC" w14:textId="6D3EB6BC" w:rsidR="00D36E93" w:rsidRDefault="003A11F4">
          <w:pPr>
            <w:pStyle w:val="INNH2"/>
            <w:tabs>
              <w:tab w:val="left" w:pos="1100"/>
              <w:tab w:val="right" w:leader="dot" w:pos="9736"/>
            </w:tabs>
            <w:rPr>
              <w:rFonts w:eastAsiaTheme="minorEastAsia"/>
              <w:noProof/>
              <w:szCs w:val="22"/>
              <w:lang w:val="nb-NO" w:eastAsia="nb-NO"/>
            </w:rPr>
          </w:pPr>
          <w:hyperlink w:anchor="_Toc24315371" w:history="1">
            <w:r w:rsidR="00D36E93" w:rsidRPr="00A32229">
              <w:rPr>
                <w:rStyle w:val="Hyperkobling"/>
                <w:noProof/>
                <w:lang w:val="en-GB"/>
              </w:rPr>
              <w:t>4.4.4.</w:t>
            </w:r>
            <w:r w:rsidR="00D36E93">
              <w:rPr>
                <w:rFonts w:eastAsiaTheme="minorEastAsia"/>
                <w:noProof/>
                <w:szCs w:val="22"/>
                <w:lang w:val="nb-NO" w:eastAsia="nb-NO"/>
              </w:rPr>
              <w:tab/>
            </w:r>
            <w:r w:rsidR="00D36E93" w:rsidRPr="00A32229">
              <w:rPr>
                <w:rStyle w:val="Hyperkobling"/>
                <w:noProof/>
                <w:lang w:val="en-GB"/>
              </w:rPr>
              <w:t>Aggressor pilot</w:t>
            </w:r>
            <w:r w:rsidR="00D36E93">
              <w:rPr>
                <w:noProof/>
                <w:webHidden/>
              </w:rPr>
              <w:tab/>
            </w:r>
            <w:r w:rsidR="00E32972">
              <w:rPr>
                <w:noProof/>
                <w:webHidden/>
              </w:rPr>
              <w:fldChar w:fldCharType="begin"/>
            </w:r>
            <w:r w:rsidR="00D36E93">
              <w:rPr>
                <w:noProof/>
                <w:webHidden/>
              </w:rPr>
              <w:instrText xml:space="preserve"> PAGEREF _Toc24315371 \h </w:instrText>
            </w:r>
            <w:r w:rsidR="00E32972">
              <w:rPr>
                <w:noProof/>
                <w:webHidden/>
              </w:rPr>
            </w:r>
            <w:r w:rsidR="00E32972">
              <w:rPr>
                <w:noProof/>
                <w:webHidden/>
              </w:rPr>
              <w:fldChar w:fldCharType="separate"/>
            </w:r>
            <w:r w:rsidR="00123AE9">
              <w:rPr>
                <w:noProof/>
                <w:webHidden/>
              </w:rPr>
              <w:t>11</w:t>
            </w:r>
            <w:r w:rsidR="00E32972">
              <w:rPr>
                <w:noProof/>
                <w:webHidden/>
              </w:rPr>
              <w:fldChar w:fldCharType="end"/>
            </w:r>
          </w:hyperlink>
        </w:p>
        <w:p w14:paraId="1EA55C90" w14:textId="6FBC9EE6" w:rsidR="00D36E93" w:rsidRDefault="003A11F4">
          <w:pPr>
            <w:pStyle w:val="INNH2"/>
            <w:tabs>
              <w:tab w:val="left" w:pos="1100"/>
              <w:tab w:val="right" w:leader="dot" w:pos="9736"/>
            </w:tabs>
            <w:rPr>
              <w:rFonts w:eastAsiaTheme="minorEastAsia"/>
              <w:noProof/>
              <w:szCs w:val="22"/>
              <w:lang w:val="nb-NO" w:eastAsia="nb-NO"/>
            </w:rPr>
          </w:pPr>
          <w:hyperlink w:anchor="_Toc24315372" w:history="1">
            <w:r w:rsidR="00D36E93" w:rsidRPr="00A32229">
              <w:rPr>
                <w:rStyle w:val="Hyperkobling"/>
                <w:noProof/>
                <w:lang w:val="en-GB"/>
              </w:rPr>
              <w:t>4.4.5.</w:t>
            </w:r>
            <w:r w:rsidR="00D36E93">
              <w:rPr>
                <w:rFonts w:eastAsiaTheme="minorEastAsia"/>
                <w:noProof/>
                <w:szCs w:val="22"/>
                <w:lang w:val="nb-NO" w:eastAsia="nb-NO"/>
              </w:rPr>
              <w:tab/>
            </w:r>
            <w:r w:rsidR="00D36E93" w:rsidRPr="00A32229">
              <w:rPr>
                <w:rStyle w:val="Hyperkobling"/>
                <w:noProof/>
                <w:lang w:val="en-GB"/>
              </w:rPr>
              <w:t>Mission Commander</w:t>
            </w:r>
            <w:r w:rsidR="00D36E93">
              <w:rPr>
                <w:noProof/>
                <w:webHidden/>
              </w:rPr>
              <w:tab/>
            </w:r>
            <w:r w:rsidR="00E32972">
              <w:rPr>
                <w:noProof/>
                <w:webHidden/>
              </w:rPr>
              <w:fldChar w:fldCharType="begin"/>
            </w:r>
            <w:r w:rsidR="00D36E93">
              <w:rPr>
                <w:noProof/>
                <w:webHidden/>
              </w:rPr>
              <w:instrText xml:space="preserve"> PAGEREF _Toc24315372 \h </w:instrText>
            </w:r>
            <w:r w:rsidR="00E32972">
              <w:rPr>
                <w:noProof/>
                <w:webHidden/>
              </w:rPr>
            </w:r>
            <w:r w:rsidR="00E32972">
              <w:rPr>
                <w:noProof/>
                <w:webHidden/>
              </w:rPr>
              <w:fldChar w:fldCharType="separate"/>
            </w:r>
            <w:r w:rsidR="00123AE9">
              <w:rPr>
                <w:noProof/>
                <w:webHidden/>
              </w:rPr>
              <w:t>11</w:t>
            </w:r>
            <w:r w:rsidR="00E32972">
              <w:rPr>
                <w:noProof/>
                <w:webHidden/>
              </w:rPr>
              <w:fldChar w:fldCharType="end"/>
            </w:r>
          </w:hyperlink>
        </w:p>
        <w:p w14:paraId="48DCC579" w14:textId="65574738" w:rsidR="00D36E93" w:rsidRDefault="003A11F4">
          <w:pPr>
            <w:pStyle w:val="INNH2"/>
            <w:tabs>
              <w:tab w:val="left" w:pos="1100"/>
              <w:tab w:val="right" w:leader="dot" w:pos="9736"/>
            </w:tabs>
            <w:rPr>
              <w:rFonts w:eastAsiaTheme="minorEastAsia"/>
              <w:noProof/>
              <w:szCs w:val="22"/>
              <w:lang w:val="nb-NO" w:eastAsia="nb-NO"/>
            </w:rPr>
          </w:pPr>
          <w:hyperlink w:anchor="_Toc24315373" w:history="1">
            <w:r w:rsidR="00D36E93" w:rsidRPr="00A32229">
              <w:rPr>
                <w:rStyle w:val="Hyperkobling"/>
                <w:noProof/>
                <w:lang w:val="en-GB"/>
              </w:rPr>
              <w:t>4.4.6.</w:t>
            </w:r>
            <w:r w:rsidR="00D36E93">
              <w:rPr>
                <w:rFonts w:eastAsiaTheme="minorEastAsia"/>
                <w:noProof/>
                <w:szCs w:val="22"/>
                <w:lang w:val="nb-NO" w:eastAsia="nb-NO"/>
              </w:rPr>
              <w:tab/>
            </w:r>
            <w:r w:rsidR="00D36E93" w:rsidRPr="00A32229">
              <w:rPr>
                <w:rStyle w:val="Hyperkobling"/>
                <w:noProof/>
                <w:lang w:val="en-GB"/>
              </w:rPr>
              <w:t>Instructor pilot</w:t>
            </w:r>
            <w:r w:rsidR="00D36E93">
              <w:rPr>
                <w:noProof/>
                <w:webHidden/>
              </w:rPr>
              <w:tab/>
            </w:r>
            <w:r w:rsidR="00E32972">
              <w:rPr>
                <w:noProof/>
                <w:webHidden/>
              </w:rPr>
              <w:fldChar w:fldCharType="begin"/>
            </w:r>
            <w:r w:rsidR="00D36E93">
              <w:rPr>
                <w:noProof/>
                <w:webHidden/>
              </w:rPr>
              <w:instrText xml:space="preserve"> PAGEREF _Toc24315373 \h </w:instrText>
            </w:r>
            <w:r w:rsidR="00E32972">
              <w:rPr>
                <w:noProof/>
                <w:webHidden/>
              </w:rPr>
            </w:r>
            <w:r w:rsidR="00E32972">
              <w:rPr>
                <w:noProof/>
                <w:webHidden/>
              </w:rPr>
              <w:fldChar w:fldCharType="separate"/>
            </w:r>
            <w:r w:rsidR="00123AE9">
              <w:rPr>
                <w:noProof/>
                <w:webHidden/>
              </w:rPr>
              <w:t>11</w:t>
            </w:r>
            <w:r w:rsidR="00E32972">
              <w:rPr>
                <w:noProof/>
                <w:webHidden/>
              </w:rPr>
              <w:fldChar w:fldCharType="end"/>
            </w:r>
          </w:hyperlink>
        </w:p>
        <w:p w14:paraId="58907F88" w14:textId="77777777" w:rsidR="00154991" w:rsidRDefault="00E32972" w:rsidP="00154991">
          <w:pPr>
            <w:rPr>
              <w:b/>
              <w:bCs/>
              <w:noProof/>
            </w:rPr>
          </w:pPr>
          <w:r>
            <w:rPr>
              <w:b/>
              <w:bCs/>
              <w:noProof/>
            </w:rPr>
            <w:fldChar w:fldCharType="end"/>
          </w:r>
        </w:p>
      </w:sdtContent>
    </w:sdt>
    <w:p w14:paraId="3A7976AC" w14:textId="77777777" w:rsidR="00154991" w:rsidRDefault="00154991" w:rsidP="00154991"/>
    <w:p w14:paraId="60CA7E66" w14:textId="77777777" w:rsidR="0063471A" w:rsidRDefault="0063471A" w:rsidP="00154991"/>
    <w:p w14:paraId="535FE7B2"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1" w:name="_Toc405989125"/>
      <w:r>
        <w:br w:type="page"/>
      </w:r>
    </w:p>
    <w:p w14:paraId="21486CEF" w14:textId="77777777" w:rsidR="00585A33" w:rsidRDefault="00585A33" w:rsidP="00B36B56">
      <w:pPr>
        <w:pStyle w:val="Overskrift1"/>
      </w:pPr>
      <w:bookmarkStart w:id="2" w:name="_Toc24315349"/>
      <w:r>
        <w:lastRenderedPageBreak/>
        <w:t>Introduction</w:t>
      </w:r>
      <w:bookmarkEnd w:id="1"/>
      <w:bookmarkEnd w:id="2"/>
    </w:p>
    <w:p w14:paraId="7287DB6C" w14:textId="77777777" w:rsidR="00B36B56" w:rsidRPr="00B36B56" w:rsidRDefault="00585A33" w:rsidP="00585A33">
      <w:pPr>
        <w:rPr>
          <w:lang w:val="en-GB"/>
        </w:rPr>
      </w:pPr>
      <w:r w:rsidRPr="00307358">
        <w:rPr>
          <w:rStyle w:val="Overskrift6Tegn"/>
          <w:u w:val="single"/>
        </w:rPr>
        <w:t>Scope:</w:t>
      </w:r>
      <w:r>
        <w:t xml:space="preserve"> This </w:t>
      </w:r>
      <w:r w:rsidR="00711430">
        <w:t>documentdescribes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r w:rsidR="00B36B56">
        <w:t xml:space="preserve">. </w:t>
      </w:r>
    </w:p>
    <w:p w14:paraId="60F9ACD4" w14:textId="77777777" w:rsidR="00585A33" w:rsidRDefault="00585A33" w:rsidP="00585A33">
      <w:r w:rsidRPr="00307358">
        <w:rPr>
          <w:rStyle w:val="Overskrift6Tegn"/>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14:paraId="65681EC0" w14:textId="77777777" w:rsidR="004E3001" w:rsidRDefault="00585A33" w:rsidP="00585A33">
      <w:r w:rsidRPr="002214B7">
        <w:rPr>
          <w:rStyle w:val="Overskrift6Tegn"/>
          <w:u w:val="single"/>
        </w:rPr>
        <w:t>Pilot responsibility:</w:t>
      </w:r>
      <w:r w:rsidR="00FB6E26">
        <w:t>Read these instructions closely. If you do not want to be a part of the squadron on these terms, please let any of the IP’s know. By starting training you accept these instructions and are part of the squadron on these terms.</w:t>
      </w:r>
    </w:p>
    <w:p w14:paraId="66708E81" w14:textId="77777777" w:rsidR="00585A33" w:rsidRDefault="00585A33" w:rsidP="00585A33">
      <w:r w:rsidRPr="00307358">
        <w:rPr>
          <w:rStyle w:val="Overskrift6Tegn"/>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,provided that</w:t>
      </w:r>
      <w:r w:rsidR="00B830A8">
        <w:t xml:space="preserve"> the integrity of the training program is not compromised</w:t>
      </w:r>
      <w:r w:rsidR="00A47A3C">
        <w:t>.</w:t>
      </w:r>
    </w:p>
    <w:p w14:paraId="0717D424" w14:textId="77777777"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C91D53">
        <w:t>388</w:t>
      </w:r>
      <w:r w:rsidR="00B830A8" w:rsidRPr="00B830A8">
        <w:rPr>
          <w:vertAlign w:val="superscript"/>
        </w:rPr>
        <w:t>th</w:t>
      </w:r>
      <w:r w:rsidR="00B830A8">
        <w:t xml:space="preserve"> Instructor Pilots or Squadron Commander.</w:t>
      </w:r>
    </w:p>
    <w:p w14:paraId="3832246C" w14:textId="77777777" w:rsidR="00585A33" w:rsidRPr="00585A33" w:rsidRDefault="00585A33" w:rsidP="00585A33"/>
    <w:p w14:paraId="76AC17AD" w14:textId="77777777" w:rsidR="00437F71" w:rsidRDefault="00437F71" w:rsidP="00437F71">
      <w:pPr>
        <w:pStyle w:val="Overskrift1"/>
        <w:rPr>
          <w:lang w:val="en-GB"/>
        </w:rPr>
      </w:pPr>
      <w:bookmarkStart w:id="3" w:name="_Toc405989126"/>
      <w:bookmarkStart w:id="4" w:name="_Toc24315350"/>
      <w:r>
        <w:rPr>
          <w:lang w:val="en-GB"/>
        </w:rPr>
        <w:t>Abbreviations</w:t>
      </w:r>
      <w:bookmarkEnd w:id="3"/>
      <w:bookmarkEnd w:id="4"/>
    </w:p>
    <w:p w14:paraId="43153CE3"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20CD9FD1"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B78D61E"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35BAF16D"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5FCCA2BC"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488BF2B8"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3BEB5050"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4D74F43D"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1ACAA693" w14:textId="77777777" w:rsidR="006301AA" w:rsidRDefault="006301AA" w:rsidP="0076638D">
      <w:pPr>
        <w:rPr>
          <w:lang w:val="en-GB"/>
        </w:rPr>
      </w:pPr>
      <w:r w:rsidRPr="0089375D">
        <w:rPr>
          <w:b/>
          <w:lang w:val="en-GB"/>
        </w:rPr>
        <w:t>P:</w:t>
      </w:r>
      <w:r w:rsidRPr="0089375D">
        <w:rPr>
          <w:lang w:val="en-GB"/>
        </w:rPr>
        <w:t xml:space="preserve"> Pilot</w:t>
      </w:r>
    </w:p>
    <w:p w14:paraId="6B6503C8" w14:textId="77777777" w:rsidR="00711430" w:rsidRPr="0089375D" w:rsidRDefault="00711430" w:rsidP="0076638D">
      <w:pPr>
        <w:rPr>
          <w:lang w:val="en-GB"/>
        </w:rPr>
      </w:pPr>
      <w:r w:rsidRPr="00711430">
        <w:rPr>
          <w:b/>
          <w:bCs/>
          <w:lang w:val="en-GB"/>
        </w:rPr>
        <w:t>SP:</w:t>
      </w:r>
      <w:r>
        <w:rPr>
          <w:lang w:val="en-GB"/>
        </w:rPr>
        <w:t xml:space="preserve"> Student Pilot</w:t>
      </w:r>
    </w:p>
    <w:p w14:paraId="1D4EFA35" w14:textId="77777777" w:rsidR="00633F15" w:rsidRPr="0089375D" w:rsidRDefault="00633F15" w:rsidP="0076638D">
      <w:pPr>
        <w:rPr>
          <w:lang w:val="en-GB"/>
        </w:rPr>
      </w:pPr>
      <w:r w:rsidRPr="0089375D">
        <w:rPr>
          <w:b/>
          <w:lang w:val="en-GB"/>
        </w:rPr>
        <w:t>COMAO</w:t>
      </w:r>
      <w:r w:rsidR="006301AA" w:rsidRPr="0089375D">
        <w:rPr>
          <w:b/>
          <w:lang w:val="en-GB"/>
        </w:rPr>
        <w:t>:</w:t>
      </w:r>
      <w:r w:rsidR="00A47A3C" w:rsidRPr="0089375D">
        <w:rPr>
          <w:lang w:val="en-GB"/>
        </w:rPr>
        <w:t>Composite</w:t>
      </w:r>
      <w:r w:rsidR="006301AA" w:rsidRPr="0089375D">
        <w:rPr>
          <w:lang w:val="en-GB"/>
        </w:rPr>
        <w:t xml:space="preserve"> Air Operations</w:t>
      </w:r>
    </w:p>
    <w:p w14:paraId="79E1821E"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5B49A1F2" w14:textId="77777777" w:rsidR="006301AA" w:rsidRDefault="006301AA" w:rsidP="0076638D">
      <w:pPr>
        <w:rPr>
          <w:lang w:val="en-GB"/>
        </w:rPr>
      </w:pPr>
      <w:r w:rsidRPr="0089375D">
        <w:rPr>
          <w:b/>
          <w:lang w:val="en-GB"/>
        </w:rPr>
        <w:t>ACT:</w:t>
      </w:r>
      <w:r w:rsidRPr="0089375D">
        <w:rPr>
          <w:lang w:val="en-GB"/>
        </w:rPr>
        <w:t xml:space="preserve"> Air Combat Tactics</w:t>
      </w:r>
    </w:p>
    <w:p w14:paraId="32D6B43B" w14:textId="77777777" w:rsidR="008770C7" w:rsidRDefault="008770C7" w:rsidP="0076638D">
      <w:pPr>
        <w:rPr>
          <w:lang w:val="en-GB"/>
        </w:rPr>
      </w:pPr>
      <w:r w:rsidRPr="008770C7">
        <w:rPr>
          <w:b/>
          <w:lang w:val="en-GB"/>
        </w:rPr>
        <w:t>MC:</w:t>
      </w:r>
      <w:r>
        <w:rPr>
          <w:lang w:val="en-GB"/>
        </w:rPr>
        <w:t xml:space="preserve"> Mission Commander</w:t>
      </w:r>
    </w:p>
    <w:p w14:paraId="71CD03D0" w14:textId="77777777" w:rsidR="00A47A3C" w:rsidRDefault="00A47A3C" w:rsidP="0076638D">
      <w:pPr>
        <w:rPr>
          <w:lang w:val="en-GB"/>
        </w:rPr>
      </w:pPr>
    </w:p>
    <w:p w14:paraId="61182E3C" w14:textId="77777777" w:rsidR="00F26CB9" w:rsidRDefault="00F26CB9" w:rsidP="003E0C8A">
      <w:pPr>
        <w:pStyle w:val="Overskrift1"/>
        <w:rPr>
          <w:lang w:val="en-GB"/>
        </w:rPr>
      </w:pPr>
      <w:bookmarkStart w:id="5" w:name="_Toc24315351"/>
      <w:r>
        <w:rPr>
          <w:lang w:val="en-GB"/>
        </w:rPr>
        <w:t>Definitions</w:t>
      </w:r>
      <w:bookmarkEnd w:id="5"/>
    </w:p>
    <w:p w14:paraId="77B28E62" w14:textId="77777777"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14:paraId="180D3699" w14:textId="77777777"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14:paraId="4DF43BC3" w14:textId="77777777"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14:paraId="2DA579D0" w14:textId="77777777"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w:t>
      </w:r>
      <w:r w:rsidR="00A47A3C">
        <w:rPr>
          <w:lang w:val="en-GB"/>
        </w:rPr>
        <w:t>ir</w:t>
      </w:r>
      <w:r w:rsidR="00711430">
        <w:rPr>
          <w:lang w:val="en-GB"/>
        </w:rPr>
        <w:t>-</w:t>
      </w:r>
      <w:r w:rsidR="00A47A3C">
        <w:rPr>
          <w:lang w:val="en-GB"/>
        </w:rPr>
        <w:t>to-</w:t>
      </w:r>
      <w:r w:rsidR="00711430">
        <w:rPr>
          <w:lang w:val="en-GB"/>
        </w:rPr>
        <w:t>G</w:t>
      </w:r>
      <w:r w:rsidR="00A47A3C">
        <w:rPr>
          <w:lang w:val="en-GB"/>
        </w:rPr>
        <w:t>round (A-G)</w:t>
      </w:r>
      <w:r w:rsidR="00711430">
        <w:rPr>
          <w:lang w:val="en-GB"/>
        </w:rPr>
        <w:t xml:space="preserve"> attacks and tactics as part of a flight.</w:t>
      </w:r>
    </w:p>
    <w:p w14:paraId="403EEF76" w14:textId="77777777" w:rsidR="00711430" w:rsidRDefault="00711430" w:rsidP="004E3001">
      <w:pPr>
        <w:rPr>
          <w:lang w:val="en-GB"/>
        </w:rPr>
      </w:pPr>
      <w:r w:rsidRPr="00711430">
        <w:rPr>
          <w:b/>
          <w:bCs/>
          <w:lang w:val="en-GB"/>
        </w:rPr>
        <w:t>ACT:</w:t>
      </w:r>
      <w:r>
        <w:rPr>
          <w:lang w:val="en-GB"/>
        </w:rPr>
        <w:t xml:space="preserve"> Air Combat Tactics. Air-to-Air</w:t>
      </w:r>
      <w:r w:rsidR="00A47A3C">
        <w:rPr>
          <w:lang w:val="en-GB"/>
        </w:rPr>
        <w:t>&lt;(A-A)</w:t>
      </w:r>
      <w:r>
        <w:rPr>
          <w:lang w:val="en-GB"/>
        </w:rPr>
        <w:t xml:space="preserve"> combat and tactics as part of a flight</w:t>
      </w:r>
    </w:p>
    <w:p w14:paraId="497565F9" w14:textId="77777777" w:rsidR="00711430" w:rsidRPr="009B0306" w:rsidRDefault="00711430" w:rsidP="004E3001">
      <w:pPr>
        <w:rPr>
          <w:lang w:val="en-GB"/>
        </w:rPr>
      </w:pPr>
      <w:r w:rsidRPr="00711430">
        <w:rPr>
          <w:b/>
          <w:bCs/>
          <w:lang w:val="en-GB"/>
        </w:rPr>
        <w:t>Opposed SAT:</w:t>
      </w:r>
      <w:r>
        <w:rPr>
          <w:lang w:val="en-GB"/>
        </w:rPr>
        <w:t xml:space="preserve"> A-G attacks with a A-A aspect. </w:t>
      </w:r>
    </w:p>
    <w:p w14:paraId="37D5CEB5" w14:textId="77777777"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2067DA03" w14:textId="77777777" w:rsidR="00711430" w:rsidRDefault="00711430" w:rsidP="004E3001">
      <w:pPr>
        <w:rPr>
          <w:b/>
          <w:bCs/>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14:paraId="4B2359EA" w14:textId="77777777"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263D4206" w14:textId="77777777" w:rsidR="006B7F9E" w:rsidRDefault="006B7F9E" w:rsidP="004E3001">
      <w:pPr>
        <w:rPr>
          <w:b/>
          <w:bCs/>
          <w:lang w:val="en-GB"/>
        </w:rPr>
      </w:pPr>
      <w:r>
        <w:rPr>
          <w:b/>
          <w:bCs/>
          <w:lang w:val="en-GB"/>
        </w:rPr>
        <w:t xml:space="preserve">Student Pilot: </w:t>
      </w:r>
      <w:r>
        <w:rPr>
          <w:lang w:val="en-GB"/>
        </w:rPr>
        <w:t xml:space="preserve"> A</w:t>
      </w:r>
      <w:r w:rsidR="00A47A3C">
        <w:rPr>
          <w:lang w:val="en-GB"/>
        </w:rPr>
        <w:t>n</w:t>
      </w:r>
      <w:r w:rsidRPr="006B7F9E">
        <w:rPr>
          <w:lang w:val="en-GB"/>
        </w:rPr>
        <w:t>MQ</w:t>
      </w:r>
      <w:r w:rsidR="00A47A3C">
        <w:rPr>
          <w:lang w:val="en-GB"/>
        </w:rPr>
        <w:t>T</w:t>
      </w:r>
      <w:r w:rsidRPr="006B7F9E">
        <w:rPr>
          <w:lang w:val="en-GB"/>
        </w:rPr>
        <w:t xml:space="preserve"> graduated pilot going throughcontinuation training. Is used to show who </w:t>
      </w:r>
      <w:r w:rsidR="008770C7" w:rsidRPr="006B7F9E">
        <w:rPr>
          <w:lang w:val="en-GB"/>
        </w:rPr>
        <w:t>the primary training audience is</w:t>
      </w:r>
      <w:r w:rsidRPr="006B7F9E">
        <w:rPr>
          <w:lang w:val="en-GB"/>
        </w:rPr>
        <w:t xml:space="preserve"> for</w:t>
      </w:r>
      <w:r w:rsidR="008770C7">
        <w:rPr>
          <w:lang w:val="en-GB"/>
        </w:rPr>
        <w:t xml:space="preserve"> in</w:t>
      </w:r>
      <w:r w:rsidRPr="006B7F9E">
        <w:rPr>
          <w:lang w:val="en-GB"/>
        </w:rPr>
        <w:t xml:space="preserve"> a lesson in the CT TRP.</w:t>
      </w:r>
    </w:p>
    <w:p w14:paraId="171A95C2" w14:textId="77777777" w:rsidR="00A0588F" w:rsidRDefault="00A0588F">
      <w:pPr>
        <w:spacing w:after="160"/>
        <w:jc w:val="left"/>
        <w:rPr>
          <w:b/>
          <w:bCs/>
        </w:rPr>
      </w:pPr>
      <w:r>
        <w:rPr>
          <w:b/>
          <w:bCs/>
        </w:rPr>
        <w:lastRenderedPageBreak/>
        <w:br w:type="page"/>
      </w:r>
    </w:p>
    <w:p w14:paraId="71EFE214" w14:textId="77777777" w:rsidR="00711430" w:rsidRPr="00711430" w:rsidRDefault="00711430" w:rsidP="004E3001">
      <w:pPr>
        <w:rPr>
          <w:b/>
          <w:bCs/>
        </w:rPr>
      </w:pPr>
    </w:p>
    <w:p w14:paraId="1AC118B9" w14:textId="77777777" w:rsidR="00101096" w:rsidRPr="00AF01C6" w:rsidRDefault="00711430" w:rsidP="00E7542D">
      <w:pPr>
        <w:pStyle w:val="Overskrift1"/>
        <w:numPr>
          <w:ilvl w:val="0"/>
          <w:numId w:val="3"/>
        </w:numPr>
        <w:rPr>
          <w:lang w:val="en-GB"/>
        </w:rPr>
      </w:pPr>
      <w:bookmarkStart w:id="6" w:name="_Toc24315352"/>
      <w:r>
        <w:rPr>
          <w:lang w:val="en-GB"/>
        </w:rPr>
        <w:t>Requirements to start training in the 388</w:t>
      </w:r>
      <w:r w:rsidRPr="00711430">
        <w:rPr>
          <w:vertAlign w:val="superscript"/>
          <w:lang w:val="en-GB"/>
        </w:rPr>
        <w:t>th</w:t>
      </w:r>
      <w:bookmarkEnd w:id="6"/>
    </w:p>
    <w:p w14:paraId="7CDE23A1" w14:textId="77777777" w:rsidR="00AF01C6" w:rsidRDefault="00AF01C6" w:rsidP="00E7542D">
      <w:pPr>
        <w:pStyle w:val="Overskrift2"/>
        <w:numPr>
          <w:ilvl w:val="1"/>
          <w:numId w:val="3"/>
        </w:numPr>
        <w:rPr>
          <w:lang w:val="en-GB"/>
        </w:rPr>
      </w:pPr>
      <w:bookmarkStart w:id="7" w:name="_Toc24315353"/>
      <w:r>
        <w:rPr>
          <w:lang w:val="en-GB"/>
        </w:rPr>
        <w:t>New trainee</w:t>
      </w:r>
      <w:r w:rsidR="006B50F0">
        <w:rPr>
          <w:lang w:val="en-GB"/>
        </w:rPr>
        <w:t>s</w:t>
      </w:r>
      <w:bookmarkEnd w:id="7"/>
    </w:p>
    <w:p w14:paraId="7109E10E" w14:textId="77777777" w:rsidR="00101096" w:rsidRDefault="00101096" w:rsidP="00CF575E">
      <w:pPr>
        <w:rPr>
          <w:lang w:val="en-GB"/>
        </w:rPr>
      </w:pPr>
      <w:r>
        <w:rPr>
          <w:lang w:val="en-GB"/>
        </w:rPr>
        <w:t xml:space="preserve">All </w:t>
      </w:r>
      <w:r w:rsidR="009F72DB">
        <w:rPr>
          <w:lang w:val="en-GB"/>
        </w:rPr>
        <w:t>trainee</w:t>
      </w:r>
      <w:r>
        <w:rPr>
          <w:lang w:val="en-GB"/>
        </w:rPr>
        <w:t>s must:</w:t>
      </w:r>
    </w:p>
    <w:p w14:paraId="230BC2CF" w14:textId="77777777" w:rsidR="00711430" w:rsidRPr="00662F41" w:rsidRDefault="009F72DB" w:rsidP="00E7542D">
      <w:pPr>
        <w:pStyle w:val="Listeavsnitt"/>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153D4842" w14:textId="77777777" w:rsidR="00711430" w:rsidRPr="009B6C8B" w:rsidRDefault="00711430" w:rsidP="00E7542D">
      <w:pPr>
        <w:pStyle w:val="Listeavsnitt"/>
        <w:numPr>
          <w:ilvl w:val="1"/>
          <w:numId w:val="5"/>
        </w:numPr>
        <w:rPr>
          <w:lang w:val="en-GB"/>
        </w:rPr>
      </w:pPr>
      <w:r w:rsidRPr="009B6C8B">
        <w:rPr>
          <w:lang w:val="en-GB"/>
        </w:rPr>
        <w:t>Navigating to the tanker using TACAN</w:t>
      </w:r>
      <w:r w:rsidR="00B909D1">
        <w:rPr>
          <w:lang w:val="en-GB"/>
        </w:rPr>
        <w:t>.</w:t>
      </w:r>
    </w:p>
    <w:p w14:paraId="6B09C345" w14:textId="77777777" w:rsidR="00711430" w:rsidRPr="009B6C8B" w:rsidRDefault="00711430" w:rsidP="00E7542D">
      <w:pPr>
        <w:pStyle w:val="Listeavsnitt"/>
        <w:numPr>
          <w:ilvl w:val="1"/>
          <w:numId w:val="5"/>
        </w:numPr>
        <w:rPr>
          <w:lang w:val="en-GB"/>
        </w:rPr>
      </w:pPr>
      <w:r w:rsidRPr="009B6C8B">
        <w:rPr>
          <w:lang w:val="en-GB"/>
        </w:rPr>
        <w:t>Communicate with the tanker</w:t>
      </w:r>
      <w:r w:rsidR="00B909D1">
        <w:rPr>
          <w:lang w:val="en-GB"/>
        </w:rPr>
        <w:t>.</w:t>
      </w:r>
    </w:p>
    <w:p w14:paraId="70953037" w14:textId="77777777" w:rsidR="00711430" w:rsidRPr="009B6C8B" w:rsidRDefault="00711430" w:rsidP="00E7542D">
      <w:pPr>
        <w:pStyle w:val="Listeavsnitt"/>
        <w:numPr>
          <w:ilvl w:val="1"/>
          <w:numId w:val="5"/>
        </w:numPr>
        <w:rPr>
          <w:lang w:val="en-GB"/>
        </w:rPr>
      </w:pPr>
      <w:r w:rsidRPr="009B6C8B">
        <w:rPr>
          <w:lang w:val="en-GB"/>
        </w:rPr>
        <w:t>Fly formation with the tanker</w:t>
      </w:r>
      <w:r w:rsidR="00B909D1">
        <w:rPr>
          <w:lang w:val="en-GB"/>
        </w:rPr>
        <w:t>.</w:t>
      </w:r>
    </w:p>
    <w:p w14:paraId="26679B74" w14:textId="77777777" w:rsidR="00711430" w:rsidRPr="009B6C8B" w:rsidRDefault="00CE6593" w:rsidP="00E7542D">
      <w:pPr>
        <w:pStyle w:val="Listeavsnitt"/>
        <w:numPr>
          <w:ilvl w:val="1"/>
          <w:numId w:val="5"/>
        </w:numPr>
        <w:rPr>
          <w:lang w:val="en-GB"/>
        </w:rPr>
      </w:pPr>
      <w:r>
        <w:rPr>
          <w:lang w:val="en-GB"/>
        </w:rPr>
        <w:t>Take fuel, a</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14:paraId="6FC37326" w14:textId="77777777" w:rsidR="00101096" w:rsidRPr="00662F41" w:rsidRDefault="00101096" w:rsidP="00E7542D">
      <w:pPr>
        <w:pStyle w:val="Listeavsnitt"/>
        <w:numPr>
          <w:ilvl w:val="0"/>
          <w:numId w:val="5"/>
        </w:numPr>
        <w:rPr>
          <w:lang w:val="en-GB"/>
        </w:rPr>
      </w:pPr>
      <w:r w:rsidRPr="00662F41">
        <w:rPr>
          <w:lang w:val="en-GB"/>
        </w:rPr>
        <w:t>Dedicate appropriate time to conduct their training.</w:t>
      </w:r>
    </w:p>
    <w:p w14:paraId="382579FB" w14:textId="77777777" w:rsidR="00101096" w:rsidRPr="00662F41" w:rsidRDefault="00101096" w:rsidP="00E7542D">
      <w:pPr>
        <w:pStyle w:val="Listeavsnitt"/>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10C571B8" w14:textId="77777777" w:rsidR="00711430" w:rsidRDefault="00020C70" w:rsidP="00E7542D">
      <w:pPr>
        <w:pStyle w:val="Listeavsnitt"/>
        <w:numPr>
          <w:ilvl w:val="0"/>
          <w:numId w:val="5"/>
        </w:numPr>
        <w:rPr>
          <w:lang w:val="en-GB"/>
        </w:rPr>
      </w:pPr>
      <w:r w:rsidRPr="00662F41">
        <w:rPr>
          <w:lang w:val="en-GB"/>
        </w:rPr>
        <w:t xml:space="preserve">Commit to regularly (but not always) prepare for and participate in weekly sessions held on Wednesdays and Sundays at 1800z. </w:t>
      </w:r>
    </w:p>
    <w:p w14:paraId="01A86A07" w14:textId="77777777" w:rsidR="00694915" w:rsidRPr="00694915" w:rsidRDefault="00694915" w:rsidP="00694915">
      <w:pPr>
        <w:rPr>
          <w:lang w:val="en-GB"/>
        </w:rPr>
      </w:pPr>
    </w:p>
    <w:p w14:paraId="34F83B47" w14:textId="77777777" w:rsidR="00020C70" w:rsidRDefault="00020C70" w:rsidP="00020C70">
      <w:pPr>
        <w:rPr>
          <w:lang w:val="en-GB"/>
        </w:rPr>
      </w:pPr>
    </w:p>
    <w:p w14:paraId="3206D721" w14:textId="77777777" w:rsidR="00AF01C6" w:rsidRDefault="00AF01C6" w:rsidP="00E7542D">
      <w:pPr>
        <w:pStyle w:val="Overskrift2"/>
        <w:numPr>
          <w:ilvl w:val="1"/>
          <w:numId w:val="3"/>
        </w:numPr>
        <w:rPr>
          <w:lang w:val="en-GB"/>
        </w:rPr>
      </w:pPr>
      <w:bookmarkStart w:id="8" w:name="_Toc24315354"/>
      <w:r>
        <w:rPr>
          <w:lang w:val="en-GB"/>
        </w:rPr>
        <w:t>494</w:t>
      </w:r>
      <w:r w:rsidRPr="00AF01C6">
        <w:rPr>
          <w:vertAlign w:val="superscript"/>
          <w:lang w:val="en-GB"/>
        </w:rPr>
        <w:t>th</w:t>
      </w:r>
      <w:r>
        <w:rPr>
          <w:lang w:val="en-GB"/>
        </w:rPr>
        <w:t xml:space="preserve"> Pilots</w:t>
      </w:r>
      <w:bookmarkEnd w:id="8"/>
    </w:p>
    <w:p w14:paraId="4B77E524" w14:textId="77777777" w:rsidR="00020C70" w:rsidRDefault="005C1FDC" w:rsidP="005C1FDC">
      <w:pPr>
        <w:rPr>
          <w:lang w:val="en-GB"/>
        </w:rPr>
      </w:pPr>
      <w:r>
        <w:rPr>
          <w:lang w:val="en-GB"/>
        </w:rPr>
        <w:t>Only MQ pilots from the 494</w:t>
      </w:r>
      <w:r w:rsidRPr="005C1FDC">
        <w:rPr>
          <w:vertAlign w:val="superscript"/>
          <w:lang w:val="en-GB"/>
        </w:rPr>
        <w:t>th</w:t>
      </w:r>
      <w:r>
        <w:rPr>
          <w:lang w:val="en-GB"/>
        </w:rPr>
        <w:t xml:space="preserve"> will be accepted into the conversion course.</w:t>
      </w:r>
    </w:p>
    <w:p w14:paraId="519E7799" w14:textId="77777777" w:rsidR="00B3379C" w:rsidRDefault="00B3379C" w:rsidP="00B3379C">
      <w:pPr>
        <w:rPr>
          <w:lang w:val="en-GB"/>
        </w:rPr>
      </w:pPr>
    </w:p>
    <w:p w14:paraId="475EFEC0" w14:textId="77777777"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225FE13F" w14:textId="77777777" w:rsidR="00694915" w:rsidRDefault="00694915" w:rsidP="00B3379C">
      <w:pPr>
        <w:rPr>
          <w:lang w:val="en-GB"/>
        </w:rPr>
      </w:pPr>
    </w:p>
    <w:p w14:paraId="5350EB07" w14:textId="77777777" w:rsidR="00694915" w:rsidRPr="00B3379C" w:rsidRDefault="00694915" w:rsidP="00B3379C">
      <w:pPr>
        <w:rPr>
          <w:lang w:val="en-GB"/>
        </w:rPr>
      </w:pPr>
    </w:p>
    <w:p w14:paraId="62554DC6" w14:textId="77777777" w:rsidR="004F6CBA" w:rsidRDefault="00B830A8" w:rsidP="00E7542D">
      <w:pPr>
        <w:pStyle w:val="Overskrift1"/>
        <w:numPr>
          <w:ilvl w:val="0"/>
          <w:numId w:val="3"/>
        </w:numPr>
        <w:rPr>
          <w:lang w:val="en-GB"/>
        </w:rPr>
      </w:pPr>
      <w:bookmarkStart w:id="9" w:name="_Toc24315355"/>
      <w:r>
        <w:rPr>
          <w:lang w:val="en-GB"/>
        </w:rPr>
        <w:t>General regulations</w:t>
      </w:r>
      <w:bookmarkEnd w:id="9"/>
    </w:p>
    <w:p w14:paraId="7D9583C9" w14:textId="77777777" w:rsidR="0008227E" w:rsidRDefault="0008227E" w:rsidP="00E7542D">
      <w:pPr>
        <w:pStyle w:val="Overskrift2"/>
        <w:numPr>
          <w:ilvl w:val="1"/>
          <w:numId w:val="3"/>
        </w:numPr>
        <w:rPr>
          <w:lang w:val="en-GB"/>
        </w:rPr>
      </w:pPr>
      <w:bookmarkStart w:id="10" w:name="_Toc24315356"/>
      <w:r>
        <w:rPr>
          <w:lang w:val="en-GB"/>
        </w:rPr>
        <w:t>Self Qualification</w:t>
      </w:r>
      <w:r w:rsidR="006B50F0">
        <w:rPr>
          <w:lang w:val="en-GB"/>
        </w:rPr>
        <w:t xml:space="preserve"> (SQ)</w:t>
      </w:r>
      <w:bookmarkEnd w:id="10"/>
    </w:p>
    <w:p w14:paraId="6BEDB492" w14:textId="77777777" w:rsidR="00E05079" w:rsidRDefault="00E05079" w:rsidP="00BF1462">
      <w:pPr>
        <w:ind w:left="720"/>
        <w:rPr>
          <w:lang w:val="en-GB"/>
        </w:rPr>
      </w:pPr>
      <w:r>
        <w:rPr>
          <w:lang w:val="en-GB"/>
        </w:rPr>
        <w:t>‘Self Qualification’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14:paraId="19353D4D" w14:textId="77777777" w:rsidR="00E05079" w:rsidRDefault="00E05079" w:rsidP="00BF1462">
      <w:pPr>
        <w:ind w:left="720"/>
        <w:rPr>
          <w:lang w:val="en-GB"/>
        </w:rPr>
      </w:pPr>
    </w:p>
    <w:p w14:paraId="2A7D7AFB" w14:textId="77777777"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2AE3B804" w14:textId="77777777" w:rsidR="00E36C75" w:rsidRDefault="00E36C75" w:rsidP="00BF1462">
      <w:pPr>
        <w:ind w:left="720"/>
        <w:rPr>
          <w:lang w:val="en-GB"/>
        </w:rPr>
      </w:pPr>
    </w:p>
    <w:p w14:paraId="7D173A35" w14:textId="77777777"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14:paraId="7F20EB67" w14:textId="77777777" w:rsidR="00E36C75" w:rsidRDefault="00E36C75" w:rsidP="00BF1462">
      <w:pPr>
        <w:ind w:left="720"/>
        <w:rPr>
          <w:lang w:val="en-GB"/>
        </w:rPr>
      </w:pPr>
    </w:p>
    <w:p w14:paraId="2CF3BAD7" w14:textId="77777777" w:rsidR="0008227E" w:rsidRDefault="0008227E" w:rsidP="00E7542D">
      <w:pPr>
        <w:pStyle w:val="Overskrift2"/>
        <w:numPr>
          <w:ilvl w:val="1"/>
          <w:numId w:val="3"/>
        </w:numPr>
        <w:rPr>
          <w:lang w:val="en-GB"/>
        </w:rPr>
      </w:pPr>
      <w:bookmarkStart w:id="11" w:name="_Toc24315357"/>
      <w:r>
        <w:rPr>
          <w:lang w:val="en-GB"/>
        </w:rPr>
        <w:t>IP Lessons</w:t>
      </w:r>
      <w:bookmarkEnd w:id="11"/>
    </w:p>
    <w:p w14:paraId="1D539DA7" w14:textId="77777777"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14:paraId="2BD3D773" w14:textId="77777777" w:rsidR="0009051B" w:rsidRDefault="0009051B" w:rsidP="00BF1462">
      <w:pPr>
        <w:ind w:left="792"/>
        <w:rPr>
          <w:lang w:val="en-GB"/>
        </w:rPr>
      </w:pPr>
    </w:p>
    <w:p w14:paraId="78FD3110" w14:textId="77777777" w:rsidR="0008227E" w:rsidRDefault="0008227E" w:rsidP="00BF1462">
      <w:pPr>
        <w:ind w:left="792"/>
        <w:rPr>
          <w:lang w:val="en-GB"/>
        </w:rPr>
      </w:pPr>
      <w:r w:rsidRPr="0008227E">
        <w:rPr>
          <w:lang w:val="en-GB"/>
        </w:rPr>
        <w:t xml:space="preserve">Instructor time is one of the </w:t>
      </w:r>
      <w:r w:rsidR="00694915" w:rsidRPr="0008227E">
        <w:rPr>
          <w:lang w:val="en-GB"/>
        </w:rPr>
        <w:t>scarcestresources</w:t>
      </w:r>
      <w:r w:rsidRPr="0008227E">
        <w:rPr>
          <w:lang w:val="en-GB"/>
        </w:rPr>
        <w:t xml:space="preserve"> we have, and everyone attending IP lessons need to be prepared. IP lessons will also be used to verify that the pilot have the correct knowledge from the </w:t>
      </w:r>
      <w:r w:rsidR="00694915" w:rsidRPr="0008227E">
        <w:rPr>
          <w:lang w:val="en-GB"/>
        </w:rPr>
        <w:t>self-qualification</w:t>
      </w:r>
      <w:r w:rsidRPr="0008227E">
        <w:rPr>
          <w:lang w:val="en-GB"/>
        </w:rPr>
        <w:t xml:space="preserve"> lessons.  </w:t>
      </w:r>
    </w:p>
    <w:p w14:paraId="24502E4C" w14:textId="77777777" w:rsidR="00694915" w:rsidRDefault="00694915" w:rsidP="00BF1462">
      <w:pPr>
        <w:ind w:left="792"/>
        <w:rPr>
          <w:lang w:val="en-GB"/>
        </w:rPr>
      </w:pPr>
    </w:p>
    <w:p w14:paraId="330CDA46" w14:textId="77777777" w:rsidR="00694915" w:rsidRDefault="00694915" w:rsidP="00BF1462">
      <w:pPr>
        <w:ind w:left="792"/>
        <w:rPr>
          <w:lang w:val="en-GB"/>
        </w:rPr>
      </w:pPr>
    </w:p>
    <w:p w14:paraId="0F1E7FE8" w14:textId="77777777" w:rsidR="0008227E" w:rsidRPr="001574DB" w:rsidRDefault="0008227E" w:rsidP="00BF1462">
      <w:pPr>
        <w:ind w:left="792"/>
        <w:rPr>
          <w:b/>
          <w:bCs/>
          <w:lang w:val="en-GB"/>
        </w:rPr>
      </w:pPr>
      <w:r w:rsidRPr="001574DB">
        <w:rPr>
          <w:b/>
          <w:bCs/>
          <w:lang w:val="en-GB"/>
        </w:rPr>
        <w:t xml:space="preserve">How to request IP lessons: </w:t>
      </w:r>
    </w:p>
    <w:p w14:paraId="201D9DE8" w14:textId="77777777" w:rsidR="00694915" w:rsidRDefault="0008227E" w:rsidP="00BF1462">
      <w:pPr>
        <w:ind w:left="792"/>
        <w:rPr>
          <w:lang w:val="en-GB"/>
        </w:rPr>
      </w:pPr>
      <w:r w:rsidRPr="0008227E">
        <w:rPr>
          <w:lang w:val="en-GB"/>
        </w:rPr>
        <w:t xml:space="preserve">Simply make sure you have self-qualified for everything you can SQ </w:t>
      </w:r>
      <w:r w:rsidR="001574DB" w:rsidRPr="0008227E">
        <w:rPr>
          <w:lang w:val="en-GB"/>
        </w:rPr>
        <w:t>for</w:t>
      </w:r>
      <w:r w:rsidR="001574DB">
        <w:rPr>
          <w:lang w:val="en-GB"/>
        </w:rPr>
        <w:t>,</w:t>
      </w:r>
      <w:r w:rsidR="001574DB" w:rsidRPr="0008227E">
        <w:rPr>
          <w:lang w:val="en-GB"/>
        </w:rPr>
        <w:t xml:space="preserve"> and</w:t>
      </w:r>
      <w:r w:rsidRPr="0008227E">
        <w:rPr>
          <w:lang w:val="en-GB"/>
        </w:rPr>
        <w:t xml:space="preserve"> sign up on any training event. When signed up, write in the event 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14:paraId="2B3F90B8" w14:textId="77777777" w:rsidR="00694915" w:rsidRDefault="00694915" w:rsidP="00BF1462">
      <w:pPr>
        <w:ind w:left="792"/>
        <w:rPr>
          <w:lang w:val="en-GB"/>
        </w:rPr>
      </w:pPr>
    </w:p>
    <w:p w14:paraId="409FA89A" w14:textId="77777777" w:rsidR="0008227E" w:rsidRPr="0008227E" w:rsidRDefault="001574DB" w:rsidP="00BF1462">
      <w:pPr>
        <w:ind w:left="792"/>
        <w:rPr>
          <w:lang w:val="en-GB"/>
        </w:rPr>
      </w:pPr>
      <w:r>
        <w:rPr>
          <w:lang w:val="en-GB"/>
        </w:rPr>
        <w:t>An</w:t>
      </w:r>
      <w:r w:rsidR="00694915">
        <w:rPr>
          <w:lang w:val="en-GB"/>
        </w:rPr>
        <w:t>other</w:t>
      </w:r>
      <w:r>
        <w:rPr>
          <w:lang w:val="en-GB"/>
        </w:rPr>
        <w:t xml:space="preserve"> option is also to ask for an IP in the #388</w:t>
      </w:r>
      <w:r w:rsidRPr="001574DB">
        <w:rPr>
          <w:vertAlign w:val="superscript"/>
          <w:lang w:val="en-GB"/>
        </w:rPr>
        <w:t>th</w:t>
      </w:r>
      <w:r>
        <w:rPr>
          <w:lang w:val="en-GB"/>
        </w:rPr>
        <w:t xml:space="preserve"> channel on Discord.</w:t>
      </w:r>
    </w:p>
    <w:p w14:paraId="4813F9E8" w14:textId="77777777" w:rsidR="0008227E" w:rsidRPr="0008227E" w:rsidRDefault="0008227E" w:rsidP="0008227E">
      <w:pPr>
        <w:ind w:left="360"/>
      </w:pPr>
    </w:p>
    <w:p w14:paraId="41670A94" w14:textId="77777777" w:rsidR="0008227E" w:rsidRPr="0008227E" w:rsidRDefault="0008227E" w:rsidP="0008227E"/>
    <w:p w14:paraId="290DACAE" w14:textId="77777777" w:rsidR="0008227E" w:rsidRPr="0008227E" w:rsidRDefault="0008227E" w:rsidP="00E7542D">
      <w:pPr>
        <w:pStyle w:val="Overskrift2"/>
        <w:numPr>
          <w:ilvl w:val="1"/>
          <w:numId w:val="3"/>
        </w:numPr>
        <w:rPr>
          <w:lang w:val="en-GB"/>
        </w:rPr>
      </w:pPr>
      <w:bookmarkStart w:id="12" w:name="_Toc24315358"/>
      <w:r w:rsidRPr="0008227E">
        <w:rPr>
          <w:lang w:val="en-GB"/>
        </w:rPr>
        <w:t>Progress</w:t>
      </w:r>
      <w:r>
        <w:rPr>
          <w:lang w:val="en-GB"/>
        </w:rPr>
        <w:t xml:space="preserve"> / pace through training program</w:t>
      </w:r>
      <w:bookmarkEnd w:id="12"/>
    </w:p>
    <w:p w14:paraId="0CA64BAE" w14:textId="77777777" w:rsidR="001926CC" w:rsidRDefault="00C2631D" w:rsidP="00BF1462">
      <w:pPr>
        <w:ind w:left="792"/>
        <w:rPr>
          <w:lang w:val="en-GB"/>
        </w:rPr>
      </w:pPr>
      <w:r>
        <w:rPr>
          <w:lang w:val="en-GB"/>
        </w:rPr>
        <w:t>The 132</w:t>
      </w:r>
      <w:r w:rsidRPr="00C2631D">
        <w:rPr>
          <w:vertAlign w:val="superscript"/>
          <w:lang w:val="en-GB"/>
        </w:rPr>
        <w:t>nd</w:t>
      </w:r>
      <w:r w:rsidR="007E2B5F">
        <w:rPr>
          <w:vertAlign w:val="superscript"/>
          <w:lang w:val="en-GB"/>
        </w:rPr>
        <w:t xml:space="preserve"> </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694915">
        <w:rPr>
          <w:lang w:val="en-GB"/>
        </w:rPr>
        <w:t>self-practice</w:t>
      </w:r>
      <w:r w:rsidR="001926CC">
        <w:rPr>
          <w:lang w:val="en-GB"/>
        </w:rPr>
        <w:t xml:space="preserve"> offline to gain the necessary skills needed to progress through the training program.</w:t>
      </w:r>
    </w:p>
    <w:p w14:paraId="62B21C17" w14:textId="77777777" w:rsidR="00694915" w:rsidRDefault="00694915" w:rsidP="00BF1462">
      <w:pPr>
        <w:ind w:left="792"/>
        <w:rPr>
          <w:lang w:val="en-GB"/>
        </w:rPr>
      </w:pPr>
    </w:p>
    <w:p w14:paraId="65EC7BF0" w14:textId="77777777"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01AEA">
        <w:rPr>
          <w:lang w:val="en-GB"/>
        </w:rPr>
        <w:t xml:space="preserve"> </w:t>
      </w:r>
      <w:r w:rsidR="00694915">
        <w:rPr>
          <w:lang w:val="en-GB"/>
        </w:rPr>
        <w:t>obligations</w:t>
      </w:r>
      <w:r>
        <w:rPr>
          <w:lang w:val="en-GB"/>
        </w:rPr>
        <w:t xml:space="preserv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3C5BA15F" w14:textId="77777777" w:rsidR="00694915" w:rsidRDefault="00694915" w:rsidP="00BF1462">
      <w:pPr>
        <w:ind w:left="792"/>
        <w:rPr>
          <w:lang w:val="en-GB"/>
        </w:rPr>
      </w:pPr>
    </w:p>
    <w:p w14:paraId="224A84AB" w14:textId="77777777" w:rsidR="00C2631D" w:rsidRDefault="00C2631D" w:rsidP="00BF1462">
      <w:pPr>
        <w:ind w:left="792"/>
        <w:rPr>
          <w:lang w:val="en-GB"/>
        </w:rPr>
      </w:pPr>
      <w:r>
        <w:rPr>
          <w:lang w:val="en-GB"/>
        </w:rPr>
        <w:t>Failure to notify IPs of drop of activity will lead to removal from the squadron.</w:t>
      </w:r>
    </w:p>
    <w:p w14:paraId="1FD04EB8" w14:textId="77777777" w:rsidR="00C2631D" w:rsidRDefault="00C2631D" w:rsidP="00BF1462">
      <w:pPr>
        <w:ind w:left="792"/>
        <w:rPr>
          <w:lang w:val="en-GB"/>
        </w:rPr>
      </w:pPr>
    </w:p>
    <w:p w14:paraId="15689DF9" w14:textId="77777777"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14:paraId="6981049D" w14:textId="77777777" w:rsidR="00C2631D" w:rsidRDefault="00C2631D" w:rsidP="00BF1462">
      <w:pPr>
        <w:ind w:left="792"/>
        <w:rPr>
          <w:lang w:val="en-GB"/>
        </w:rPr>
      </w:pPr>
    </w:p>
    <w:p w14:paraId="159AECDB" w14:textId="77777777"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p>
    <w:p w14:paraId="737D3DA9" w14:textId="77777777" w:rsidR="0009051B" w:rsidRDefault="0009051B" w:rsidP="00BF1462">
      <w:pPr>
        <w:ind w:left="792"/>
        <w:rPr>
          <w:lang w:val="en-GB"/>
        </w:rPr>
      </w:pPr>
    </w:p>
    <w:p w14:paraId="26B36DC3" w14:textId="77777777" w:rsidR="00C2631D" w:rsidRDefault="001574DB" w:rsidP="00BF1462">
      <w:pPr>
        <w:ind w:left="792"/>
        <w:rPr>
          <w:lang w:val="en-GB"/>
        </w:rPr>
      </w:pPr>
      <w:r>
        <w:rPr>
          <w:lang w:val="en-GB"/>
        </w:rPr>
        <w:t xml:space="preserve">There </w:t>
      </w:r>
      <w:r w:rsidR="008770C7">
        <w:rPr>
          <w:lang w:val="en-GB"/>
        </w:rPr>
        <w:t xml:space="preserve">are </w:t>
      </w:r>
      <w:r w:rsidR="00DF2616">
        <w:rPr>
          <w:lang w:val="en-GB"/>
        </w:rPr>
        <w:t>a total of 12 multiplayer events that need to be conducted as part of the training program, 6 of them with an instructor. The various lessons are broken down like this:</w:t>
      </w:r>
    </w:p>
    <w:p w14:paraId="4C86A4EF" w14:textId="77777777" w:rsidR="0009051B" w:rsidRDefault="0009051B" w:rsidP="00BF1462">
      <w:pPr>
        <w:ind w:left="792"/>
        <w:rPr>
          <w:lang w:val="en-GB"/>
        </w:rPr>
      </w:pPr>
    </w:p>
    <w:p w14:paraId="64724F85" w14:textId="77777777" w:rsidR="00C2631D" w:rsidRPr="00DF2616" w:rsidRDefault="00C2631D" w:rsidP="00E7542D">
      <w:pPr>
        <w:pStyle w:val="Listeavsnitt"/>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14:paraId="10619456" w14:textId="77777777" w:rsidR="00C2631D" w:rsidRPr="00DF2616" w:rsidRDefault="00C2631D" w:rsidP="00E7542D">
      <w:pPr>
        <w:pStyle w:val="Listeavsnitt"/>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14:paraId="0A8453C1" w14:textId="77777777" w:rsidR="00C2631D" w:rsidRPr="00DF2616" w:rsidRDefault="00C2631D" w:rsidP="00E7542D">
      <w:pPr>
        <w:pStyle w:val="Listeavsnitt"/>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14:paraId="118DC28C" w14:textId="77777777" w:rsidR="00C2631D" w:rsidRDefault="00C2631D" w:rsidP="00E7542D">
      <w:pPr>
        <w:pStyle w:val="Listeavsnitt"/>
        <w:numPr>
          <w:ilvl w:val="1"/>
          <w:numId w:val="6"/>
        </w:numPr>
      </w:pPr>
      <w:r w:rsidRPr="001574DB">
        <w:t>3x SAT</w:t>
      </w:r>
      <w:r w:rsidR="00DF2616">
        <w:t xml:space="preserve"> (</w:t>
      </w:r>
      <w:r w:rsidR="001574DB" w:rsidRPr="001574DB">
        <w:t>SAT- 3 FL training, SAT-4 Armed</w:t>
      </w:r>
      <w:r w:rsidR="0009051B" w:rsidRPr="001574DB">
        <w:t>Reconnaissance</w:t>
      </w:r>
      <w:r w:rsidR="008770C7">
        <w:t>, SAT-5</w:t>
      </w:r>
      <w:r w:rsidR="001574DB" w:rsidRPr="001574DB">
        <w:t xml:space="preserve"> Close Air S</w:t>
      </w:r>
      <w:r w:rsidR="001574DB">
        <w:t>upport</w:t>
      </w:r>
      <w:r w:rsidR="00DF2616">
        <w:t>)</w:t>
      </w:r>
    </w:p>
    <w:p w14:paraId="066D2784" w14:textId="77777777" w:rsidR="00DF2616" w:rsidRPr="001574DB" w:rsidRDefault="00DF2616" w:rsidP="00E7542D">
      <w:pPr>
        <w:pStyle w:val="Listeavsnitt"/>
        <w:numPr>
          <w:ilvl w:val="1"/>
          <w:numId w:val="6"/>
        </w:numPr>
      </w:pPr>
      <w:r>
        <w:t>ACT and SAT lessons can be flown with another MQ pilot or an IP as described in the lesson.</w:t>
      </w:r>
    </w:p>
    <w:p w14:paraId="24919E57" w14:textId="77777777" w:rsidR="00C2631D" w:rsidRPr="00DF2616" w:rsidRDefault="00C2631D" w:rsidP="00E7542D">
      <w:pPr>
        <w:pStyle w:val="Listeavsnitt"/>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14:paraId="0174299B" w14:textId="77777777" w:rsidR="006D3321" w:rsidRDefault="006D3321" w:rsidP="00BF1462">
      <w:pPr>
        <w:ind w:left="792"/>
        <w:rPr>
          <w:lang w:val="en-GB"/>
        </w:rPr>
      </w:pPr>
    </w:p>
    <w:p w14:paraId="606CC30C" w14:textId="77777777"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DF2616" w:rsidRPr="00DF2616">
        <w:rPr>
          <w:lang w:val="en-GB"/>
        </w:rPr>
        <w:t>It is possible to graduate a lot sooner based on availability and initiative from pilots.</w:t>
      </w:r>
    </w:p>
    <w:p w14:paraId="478395DA" w14:textId="77777777" w:rsidR="0008227E" w:rsidRDefault="0008227E" w:rsidP="0008227E">
      <w:pPr>
        <w:pStyle w:val="Listeavsnitt"/>
        <w:rPr>
          <w:lang w:val="en-GB"/>
        </w:rPr>
      </w:pPr>
    </w:p>
    <w:p w14:paraId="1E18A01E" w14:textId="77777777" w:rsidR="0009051B" w:rsidRDefault="0009051B" w:rsidP="0008227E">
      <w:pPr>
        <w:pStyle w:val="Listeavsnitt"/>
        <w:rPr>
          <w:lang w:val="en-GB"/>
        </w:rPr>
      </w:pPr>
    </w:p>
    <w:p w14:paraId="31C36329" w14:textId="77777777" w:rsidR="0008227E" w:rsidRDefault="0008227E" w:rsidP="00E7542D">
      <w:pPr>
        <w:pStyle w:val="Overskrift2"/>
        <w:numPr>
          <w:ilvl w:val="1"/>
          <w:numId w:val="3"/>
        </w:numPr>
        <w:rPr>
          <w:lang w:val="en-GB"/>
        </w:rPr>
      </w:pPr>
      <w:bookmarkStart w:id="13" w:name="_Toc24315359"/>
      <w:r>
        <w:rPr>
          <w:lang w:val="en-GB"/>
        </w:rPr>
        <w:lastRenderedPageBreak/>
        <w:t>Standards</w:t>
      </w:r>
      <w:bookmarkEnd w:id="13"/>
    </w:p>
    <w:p w14:paraId="2FBFE194" w14:textId="77777777" w:rsidR="001926CC" w:rsidRDefault="008770C7" w:rsidP="00BF1462">
      <w:pPr>
        <w:ind w:left="792"/>
        <w:rPr>
          <w:lang w:val="en-GB"/>
        </w:rPr>
      </w:pPr>
      <w:r>
        <w:rPr>
          <w:lang w:val="en-GB"/>
        </w:rPr>
        <w:t>The 388</w:t>
      </w:r>
      <w:r w:rsidRPr="008770C7">
        <w:rPr>
          <w:vertAlign w:val="superscript"/>
          <w:lang w:val="en-GB"/>
        </w:rPr>
        <w:t>th</w:t>
      </w:r>
      <w:r>
        <w:rPr>
          <w:lang w:val="en-GB"/>
        </w:rPr>
        <w:t xml:space="preserve"> expect pilots to adhere to the following:</w:t>
      </w:r>
    </w:p>
    <w:p w14:paraId="6F3DC1C1" w14:textId="77777777" w:rsidR="00E0173C" w:rsidRPr="00BF1462" w:rsidRDefault="00E0173C" w:rsidP="00E7542D">
      <w:pPr>
        <w:pStyle w:val="Listeavsnitt"/>
        <w:numPr>
          <w:ilvl w:val="0"/>
          <w:numId w:val="4"/>
        </w:numPr>
        <w:rPr>
          <w:lang w:val="en-GB"/>
        </w:rPr>
      </w:pPr>
      <w:r w:rsidRPr="00BF1462">
        <w:rPr>
          <w:lang w:val="en-GB"/>
        </w:rPr>
        <w:t xml:space="preserve">Flight leads will always ensure to fill out </w:t>
      </w:r>
      <w:r w:rsidR="0009051B">
        <w:rPr>
          <w:lang w:val="en-GB"/>
        </w:rPr>
        <w:t xml:space="preserve">a </w:t>
      </w:r>
      <w:r w:rsidRPr="00BF1462">
        <w:rPr>
          <w:lang w:val="en-GB"/>
        </w:rPr>
        <w:t>flightplan on the eventpage on the 132</w:t>
      </w:r>
      <w:r w:rsidRPr="00BF1462">
        <w:rPr>
          <w:vertAlign w:val="superscript"/>
          <w:lang w:val="en-GB"/>
        </w:rPr>
        <w:t>nd</w:t>
      </w:r>
      <w:r w:rsidRPr="00BF1462">
        <w:rPr>
          <w:lang w:val="en-GB"/>
        </w:rPr>
        <w:t xml:space="preserve"> website.</w:t>
      </w:r>
    </w:p>
    <w:p w14:paraId="2F3F04E5" w14:textId="77777777" w:rsidR="00E0173C" w:rsidRPr="00BF1462" w:rsidRDefault="00E0173C" w:rsidP="00E7542D">
      <w:pPr>
        <w:pStyle w:val="Listeavsnitt"/>
        <w:numPr>
          <w:ilvl w:val="0"/>
          <w:numId w:val="4"/>
        </w:numPr>
        <w:rPr>
          <w:lang w:val="en-GB"/>
        </w:rPr>
      </w:pPr>
      <w:r w:rsidRPr="00BF1462">
        <w:rPr>
          <w:lang w:val="en-GB"/>
        </w:rPr>
        <w:t>Flight lead will ensure MDC</w:t>
      </w:r>
      <w:r w:rsidR="0009051B">
        <w:rPr>
          <w:lang w:val="en-GB"/>
        </w:rPr>
        <w:t xml:space="preserve"> (Mission Data Card)</w:t>
      </w:r>
      <w:r w:rsidRPr="00BF1462">
        <w:rPr>
          <w:lang w:val="en-GB"/>
        </w:rPr>
        <w:t xml:space="preserve"> for the flight is </w:t>
      </w:r>
      <w:r w:rsidR="00BF1462" w:rsidRPr="00BF1462">
        <w:rPr>
          <w:lang w:val="en-GB"/>
        </w:rPr>
        <w:t>available</w:t>
      </w:r>
      <w:r w:rsidR="0009051B">
        <w:rPr>
          <w:lang w:val="en-GB"/>
        </w:rPr>
        <w:t>.</w:t>
      </w:r>
    </w:p>
    <w:p w14:paraId="1FABA1BB" w14:textId="77777777" w:rsidR="00BF1462" w:rsidRDefault="00BF1462" w:rsidP="00E7542D">
      <w:pPr>
        <w:pStyle w:val="Listeavsnitt"/>
        <w:numPr>
          <w:ilvl w:val="0"/>
          <w:numId w:val="4"/>
        </w:numPr>
        <w:rPr>
          <w:lang w:val="en-GB"/>
        </w:rPr>
      </w:pPr>
      <w:r w:rsidRPr="00BF1462">
        <w:rPr>
          <w:lang w:val="en-GB"/>
        </w:rPr>
        <w:t>Pilots will take initiative to conduct self-qualification trainings in the continuation training.</w:t>
      </w:r>
    </w:p>
    <w:p w14:paraId="166842ED" w14:textId="77777777" w:rsidR="006D3321" w:rsidRDefault="006D3321" w:rsidP="00E7542D">
      <w:pPr>
        <w:pStyle w:val="Listeavsnitt"/>
        <w:numPr>
          <w:ilvl w:val="0"/>
          <w:numId w:val="4"/>
        </w:numPr>
        <w:rPr>
          <w:lang w:val="en-GB"/>
        </w:rPr>
      </w:pPr>
      <w:r>
        <w:rPr>
          <w:lang w:val="en-GB"/>
        </w:rPr>
        <w:t>Pilots will take initiative to conduct training, also when no organized training is setup by the event host, or from 388</w:t>
      </w:r>
      <w:r w:rsidRPr="006D3321">
        <w:rPr>
          <w:vertAlign w:val="superscript"/>
          <w:lang w:val="en-GB"/>
        </w:rPr>
        <w:t>th</w:t>
      </w:r>
      <w:r>
        <w:rPr>
          <w:lang w:val="en-GB"/>
        </w:rPr>
        <w:t xml:space="preserve"> IPs.</w:t>
      </w:r>
    </w:p>
    <w:p w14:paraId="38DC3638" w14:textId="77777777" w:rsidR="00801AEA" w:rsidRDefault="00801AEA" w:rsidP="00E7542D">
      <w:pPr>
        <w:pStyle w:val="Listeavsnitt"/>
        <w:numPr>
          <w:ilvl w:val="0"/>
          <w:numId w:val="4"/>
        </w:numPr>
        <w:rPr>
          <w:lang w:val="en-GB"/>
        </w:rPr>
      </w:pPr>
      <w:r>
        <w:rPr>
          <w:lang w:val="en-GB"/>
        </w:rPr>
        <w:t>All pilots starting training will complete training including 2ship FLUG within progress as stated in section 2.3</w:t>
      </w:r>
      <w:r w:rsidR="0085464D">
        <w:rPr>
          <w:lang w:val="en-GB"/>
        </w:rPr>
        <w:t>.</w:t>
      </w:r>
    </w:p>
    <w:p w14:paraId="7318DE0E" w14:textId="77777777" w:rsidR="004A5287" w:rsidRDefault="004A5287" w:rsidP="00E7542D">
      <w:pPr>
        <w:pStyle w:val="Listeavsnitt"/>
        <w:numPr>
          <w:ilvl w:val="0"/>
          <w:numId w:val="4"/>
        </w:numPr>
        <w:rPr>
          <w:lang w:val="en-GB"/>
        </w:rPr>
      </w:pPr>
      <w:r>
        <w:rPr>
          <w:lang w:val="en-GB"/>
        </w:rPr>
        <w:t>All pilots are expected to progress the training toward 4ship FLUG and Mission Commander.</w:t>
      </w:r>
    </w:p>
    <w:p w14:paraId="1C0BA584" w14:textId="77777777" w:rsidR="004A5287" w:rsidRPr="00BF1462" w:rsidRDefault="004A5287" w:rsidP="00E7542D">
      <w:pPr>
        <w:pStyle w:val="Listeavsnitt"/>
        <w:numPr>
          <w:ilvl w:val="0"/>
          <w:numId w:val="4"/>
        </w:numPr>
        <w:rPr>
          <w:lang w:val="en-GB"/>
        </w:rPr>
      </w:pPr>
      <w:r>
        <w:rPr>
          <w:lang w:val="en-GB"/>
        </w:rPr>
        <w:t>Goal for all 388</w:t>
      </w:r>
      <w:r w:rsidRPr="004A5287">
        <w:rPr>
          <w:vertAlign w:val="superscript"/>
          <w:lang w:val="en-GB"/>
        </w:rPr>
        <w:t>th</w:t>
      </w:r>
      <w:r>
        <w:rPr>
          <w:lang w:val="en-GB"/>
        </w:rPr>
        <w:t xml:space="preserve"> pilots is to be 4ship FL and Mission Commander qualified.</w:t>
      </w:r>
    </w:p>
    <w:p w14:paraId="05D9781F" w14:textId="77777777" w:rsidR="0008227E" w:rsidRDefault="0008227E" w:rsidP="0008227E">
      <w:pPr>
        <w:rPr>
          <w:lang w:val="en-GB"/>
        </w:rPr>
      </w:pPr>
    </w:p>
    <w:p w14:paraId="02E1F576" w14:textId="77777777" w:rsidR="0009051B" w:rsidRDefault="0009051B" w:rsidP="0008227E">
      <w:pPr>
        <w:rPr>
          <w:lang w:val="en-GB"/>
        </w:rPr>
      </w:pPr>
    </w:p>
    <w:p w14:paraId="31926C30" w14:textId="77777777" w:rsidR="0008227E" w:rsidRDefault="0008227E" w:rsidP="00E7542D">
      <w:pPr>
        <w:pStyle w:val="Overskrift2"/>
        <w:numPr>
          <w:ilvl w:val="1"/>
          <w:numId w:val="3"/>
        </w:numPr>
        <w:rPr>
          <w:lang w:val="en-GB"/>
        </w:rPr>
      </w:pPr>
      <w:bookmarkStart w:id="14" w:name="_Toc24315360"/>
      <w:r>
        <w:rPr>
          <w:lang w:val="en-GB"/>
        </w:rPr>
        <w:t xml:space="preserve">Failure to follow standards or </w:t>
      </w:r>
      <w:r w:rsidR="00670B1F">
        <w:rPr>
          <w:lang w:val="en-GB"/>
        </w:rPr>
        <w:t xml:space="preserve">expected </w:t>
      </w:r>
      <w:r>
        <w:rPr>
          <w:lang w:val="en-GB"/>
        </w:rPr>
        <w:t>progress</w:t>
      </w:r>
      <w:bookmarkEnd w:id="14"/>
    </w:p>
    <w:p w14:paraId="594D2962" w14:textId="77777777" w:rsidR="0008227E" w:rsidRDefault="0009051B" w:rsidP="0009051B">
      <w:pPr>
        <w:ind w:left="792"/>
        <w:rPr>
          <w:lang w:val="en-GB"/>
        </w:rPr>
      </w:pPr>
      <w:r>
        <w:rPr>
          <w:lang w:val="en-GB"/>
        </w:rPr>
        <w:t>P</w:t>
      </w:r>
      <w:r w:rsidR="0008227E">
        <w:rPr>
          <w:lang w:val="en-GB"/>
        </w:rPr>
        <w:t>ilots failing to follow the standards or 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xml:space="preserve">. Prior to a decision for removal from the squadron a formal warning will be given by one of the squadron IPs. </w:t>
      </w:r>
    </w:p>
    <w:p w14:paraId="00396B13" w14:textId="77777777" w:rsidR="0009051B" w:rsidRDefault="0009051B" w:rsidP="0009051B">
      <w:pPr>
        <w:ind w:left="792"/>
        <w:rPr>
          <w:lang w:val="en-GB"/>
        </w:rPr>
      </w:pPr>
    </w:p>
    <w:p w14:paraId="35CD5C8B" w14:textId="77777777" w:rsidR="0008227E" w:rsidRPr="0008227E" w:rsidRDefault="0008227E" w:rsidP="0008227E">
      <w:pPr>
        <w:ind w:left="792"/>
        <w:rPr>
          <w:lang w:val="en-GB"/>
        </w:rPr>
      </w:pPr>
      <w:r>
        <w:rPr>
          <w:lang w:val="en-GB"/>
        </w:rPr>
        <w:t xml:space="preserve">Decision to give a warning and decision to remove someone </w:t>
      </w:r>
      <w:r w:rsidR="00670B1F">
        <w:rPr>
          <w:lang w:val="en-GB"/>
        </w:rPr>
        <w:t>from the</w:t>
      </w:r>
      <w:r>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7E2B5F">
        <w:rPr>
          <w:b/>
          <w:bCs/>
          <w:u w:val="single"/>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14:paraId="22641385" w14:textId="77777777" w:rsidR="0008227E" w:rsidRDefault="0008227E" w:rsidP="0008227E">
      <w:pPr>
        <w:rPr>
          <w:lang w:val="en-GB"/>
        </w:rPr>
      </w:pPr>
    </w:p>
    <w:p w14:paraId="744DA111" w14:textId="77777777" w:rsidR="0009051B" w:rsidRPr="0008227E" w:rsidRDefault="0009051B" w:rsidP="0008227E">
      <w:pPr>
        <w:rPr>
          <w:lang w:val="en-GB"/>
        </w:rPr>
      </w:pPr>
    </w:p>
    <w:p w14:paraId="6128FB84" w14:textId="77777777" w:rsidR="0009051B" w:rsidRDefault="00B56E55" w:rsidP="00B830A8">
      <w:pPr>
        <w:pStyle w:val="Overskrift2"/>
        <w:numPr>
          <w:ilvl w:val="1"/>
          <w:numId w:val="3"/>
        </w:numPr>
        <w:rPr>
          <w:lang w:val="en-GB"/>
        </w:rPr>
      </w:pPr>
      <w:bookmarkStart w:id="15" w:name="_Toc24315361"/>
      <w:r>
        <w:rPr>
          <w:lang w:val="en-GB"/>
        </w:rPr>
        <w:t>Qualification levels</w:t>
      </w:r>
      <w:bookmarkEnd w:id="15"/>
    </w:p>
    <w:p w14:paraId="7C45D7FB" w14:textId="77777777"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14:paraId="1E7BC101" w14:textId="77777777" w:rsidR="00B830A8" w:rsidRPr="006E7D50" w:rsidRDefault="00B830A8" w:rsidP="00E7542D">
      <w:pPr>
        <w:pStyle w:val="Listeavsnitt"/>
        <w:numPr>
          <w:ilvl w:val="0"/>
          <w:numId w:val="1"/>
        </w:numPr>
        <w:rPr>
          <w:lang w:val="en-GB"/>
        </w:rPr>
      </w:pPr>
      <w:r w:rsidRPr="00F801AF">
        <w:rPr>
          <w:b/>
          <w:lang w:val="en-GB"/>
        </w:rPr>
        <w:t>Trainee (TR):</w:t>
      </w:r>
      <w:r w:rsidRPr="006E7D50">
        <w:rPr>
          <w:lang w:val="en-GB"/>
        </w:rPr>
        <w:t xml:space="preserve"> Pilot going through IQT and MQT</w:t>
      </w:r>
    </w:p>
    <w:p w14:paraId="0CA810EB" w14:textId="77777777" w:rsidR="00B830A8" w:rsidRPr="006E7D50" w:rsidRDefault="00B830A8" w:rsidP="00E7542D">
      <w:pPr>
        <w:pStyle w:val="Listeavsnitt"/>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269DBAC6" w14:textId="77777777" w:rsidR="00B830A8" w:rsidRPr="006E7D50" w:rsidRDefault="00B830A8" w:rsidP="00E7542D">
      <w:pPr>
        <w:pStyle w:val="Listeavsnitt"/>
        <w:numPr>
          <w:ilvl w:val="0"/>
          <w:numId w:val="1"/>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0C1308A3" w14:textId="77777777" w:rsidR="00B830A8" w:rsidRDefault="00B830A8" w:rsidP="00E7542D">
      <w:pPr>
        <w:pStyle w:val="Listeavsnitt"/>
        <w:numPr>
          <w:ilvl w:val="0"/>
          <w:numId w:val="1"/>
        </w:numPr>
        <w:rPr>
          <w:lang w:val="en-GB"/>
        </w:rPr>
      </w:pPr>
      <w:r w:rsidRPr="00F801AF">
        <w:rPr>
          <w:b/>
          <w:lang w:val="en-GB"/>
        </w:rPr>
        <w:t>Mission Commander</w:t>
      </w:r>
      <w:r w:rsidR="006E7D50" w:rsidRPr="00F801AF">
        <w:rPr>
          <w:b/>
          <w:lang w:val="en-GB"/>
        </w:rPr>
        <w:t xml:space="preserve"> (MC):</w:t>
      </w:r>
      <w:r w:rsidR="008D6A03" w:rsidRPr="006E7D50">
        <w:rPr>
          <w:lang w:val="en-GB"/>
        </w:rPr>
        <w:t>Pilot graduated</w:t>
      </w:r>
      <w:r w:rsidR="006E7D50" w:rsidRPr="006E7D50">
        <w:rPr>
          <w:lang w:val="en-GB"/>
        </w:rPr>
        <w:t xml:space="preserve"> MC upgrade and cleared to lead COMAO (packages)</w:t>
      </w:r>
    </w:p>
    <w:p w14:paraId="513F0C5D" w14:textId="77777777" w:rsidR="008D6A03" w:rsidRDefault="008D6A03" w:rsidP="00E7542D">
      <w:pPr>
        <w:pStyle w:val="Listeavsnitt"/>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14:paraId="7ACA19A2" w14:textId="77777777" w:rsidR="0009051B" w:rsidRDefault="0009051B" w:rsidP="008D6A03">
      <w:pPr>
        <w:rPr>
          <w:lang w:val="en-GB"/>
        </w:rPr>
      </w:pPr>
    </w:p>
    <w:p w14:paraId="3646517D" w14:textId="77777777" w:rsidR="008D6A03" w:rsidRDefault="008D6A03" w:rsidP="008D6A03">
      <w:pPr>
        <w:rPr>
          <w:lang w:val="en-GB"/>
        </w:rPr>
      </w:pPr>
      <w:r>
        <w:rPr>
          <w:lang w:val="en-GB"/>
        </w:rPr>
        <w:t>In addition, the 388</w:t>
      </w:r>
      <w:r w:rsidRPr="008D6A03">
        <w:rPr>
          <w:vertAlign w:val="superscript"/>
          <w:lang w:val="en-GB"/>
        </w:rPr>
        <w:t>th</w:t>
      </w:r>
      <w:r>
        <w:rPr>
          <w:lang w:val="en-GB"/>
        </w:rPr>
        <w:t xml:space="preserve"> have two additional roles that can be qualified for: </w:t>
      </w:r>
    </w:p>
    <w:p w14:paraId="42B10925" w14:textId="77777777" w:rsidR="008D6A03" w:rsidRDefault="008D6A03" w:rsidP="0009051B">
      <w:pPr>
        <w:pStyle w:val="Listeavsnitt"/>
        <w:numPr>
          <w:ilvl w:val="0"/>
          <w:numId w:val="6"/>
        </w:numPr>
        <w:rPr>
          <w:lang w:val="en-GB"/>
        </w:rPr>
      </w:pPr>
      <w:r w:rsidRPr="008D6A03">
        <w:rPr>
          <w:lang w:val="en-GB"/>
        </w:rPr>
        <w:t xml:space="preserve">Aggressor Pilot </w:t>
      </w:r>
    </w:p>
    <w:p w14:paraId="1CB89707" w14:textId="77777777" w:rsidR="008D6A03" w:rsidRPr="008D6A03" w:rsidRDefault="008D6A03" w:rsidP="00E7542D">
      <w:pPr>
        <w:pStyle w:val="Listeavsnitt"/>
        <w:numPr>
          <w:ilvl w:val="0"/>
          <w:numId w:val="6"/>
        </w:numPr>
        <w:rPr>
          <w:lang w:val="en-GB"/>
        </w:rPr>
      </w:pPr>
      <w:r>
        <w:rPr>
          <w:lang w:val="en-GB"/>
        </w:rPr>
        <w:t>F</w:t>
      </w:r>
      <w:r w:rsidRPr="008D6A03">
        <w:rPr>
          <w:lang w:val="en-GB"/>
        </w:rPr>
        <w:t>orward Air Controller (Airborne)</w:t>
      </w:r>
      <w:r w:rsidR="0009051B">
        <w:rPr>
          <w:lang w:val="en-GB"/>
        </w:rPr>
        <w:t>, FAC(A)</w:t>
      </w:r>
    </w:p>
    <w:p w14:paraId="70869F10" w14:textId="77777777" w:rsidR="008D6A03" w:rsidRDefault="008D6A03" w:rsidP="008D6A03">
      <w:pPr>
        <w:pStyle w:val="Listeavsnitt"/>
        <w:rPr>
          <w:lang w:val="en-GB"/>
        </w:rPr>
      </w:pPr>
    </w:p>
    <w:p w14:paraId="77911980" w14:textId="77777777" w:rsidR="00F801AF" w:rsidRDefault="00F801AF" w:rsidP="00F801AF">
      <w:pPr>
        <w:rPr>
          <w:lang w:val="en-GB"/>
        </w:rPr>
      </w:pPr>
    </w:p>
    <w:p w14:paraId="148C4AE6" w14:textId="77777777" w:rsidR="00163783" w:rsidRDefault="00163783" w:rsidP="00F801AF">
      <w:pPr>
        <w:rPr>
          <w:lang w:val="en-GB"/>
        </w:rPr>
      </w:pPr>
    </w:p>
    <w:p w14:paraId="652215B8" w14:textId="77777777" w:rsidR="00163783" w:rsidRDefault="00D36E93" w:rsidP="0009051B">
      <w:pPr>
        <w:pStyle w:val="Overskrift1"/>
        <w:numPr>
          <w:ilvl w:val="0"/>
          <w:numId w:val="3"/>
        </w:numPr>
        <w:rPr>
          <w:lang w:val="en-GB"/>
        </w:rPr>
      </w:pPr>
      <w:bookmarkStart w:id="16" w:name="_Toc24315362"/>
      <w:r>
        <w:rPr>
          <w:lang w:val="en-GB"/>
        </w:rPr>
        <w:t>Grading</w:t>
      </w:r>
      <w:bookmarkEnd w:id="16"/>
    </w:p>
    <w:p w14:paraId="67A82E93" w14:textId="77777777"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14:paraId="3A0FAB79" w14:textId="77777777" w:rsidR="00985CB3" w:rsidRDefault="00985CB3" w:rsidP="00F801AF">
      <w:pPr>
        <w:rPr>
          <w:lang w:val="en-GB"/>
        </w:rPr>
      </w:pPr>
    </w:p>
    <w:p w14:paraId="06321448" w14:textId="77777777" w:rsidR="00F801AF" w:rsidRDefault="00F801AF" w:rsidP="00F801AF">
      <w:pPr>
        <w:rPr>
          <w:lang w:val="en-GB"/>
        </w:rPr>
      </w:pPr>
      <w:r>
        <w:rPr>
          <w:lang w:val="en-GB"/>
        </w:rPr>
        <w:t>The overall grades should be understood as follows:</w:t>
      </w:r>
    </w:p>
    <w:p w14:paraId="4A40C108" w14:textId="77777777" w:rsidR="00F801AF" w:rsidRPr="00F801AF" w:rsidRDefault="00F801AF" w:rsidP="00E7542D">
      <w:pPr>
        <w:pStyle w:val="Listeavsnitt"/>
        <w:numPr>
          <w:ilvl w:val="0"/>
          <w:numId w:val="2"/>
        </w:numPr>
        <w:rPr>
          <w:lang w:val="en-GB"/>
        </w:rPr>
      </w:pPr>
      <w:r w:rsidRPr="00555986">
        <w:rPr>
          <w:b/>
          <w:lang w:val="en-GB"/>
        </w:rPr>
        <w:t>BLANK:</w:t>
      </w:r>
      <w:r w:rsidRPr="00F801AF">
        <w:rPr>
          <w:lang w:val="en-GB"/>
        </w:rPr>
        <w:t xml:space="preserve"> Lesson not flown</w:t>
      </w:r>
      <w:r w:rsidR="00555986">
        <w:rPr>
          <w:lang w:val="en-GB"/>
        </w:rPr>
        <w:t>.</w:t>
      </w:r>
    </w:p>
    <w:p w14:paraId="313A368F" w14:textId="77777777" w:rsidR="00F801AF" w:rsidRPr="00F801AF" w:rsidRDefault="00F801AF" w:rsidP="00E7542D">
      <w:pPr>
        <w:pStyle w:val="Listeavsnitt"/>
        <w:numPr>
          <w:ilvl w:val="0"/>
          <w:numId w:val="2"/>
        </w:numPr>
        <w:rPr>
          <w:lang w:val="en-GB"/>
        </w:rPr>
      </w:pPr>
      <w:r w:rsidRPr="00555986">
        <w:rPr>
          <w:b/>
          <w:lang w:val="en-GB"/>
        </w:rPr>
        <w:lastRenderedPageBreak/>
        <w:t>(U) Unqualified:</w:t>
      </w:r>
      <w:r w:rsidRPr="00F801AF">
        <w:rPr>
          <w:lang w:val="en-GB"/>
        </w:rPr>
        <w:t xml:space="preserve"> Unsatisfactory performance. The pilot is either dangerous or well below program standards and require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214BDFF2" w14:textId="77777777" w:rsidR="00F801AF" w:rsidRPr="00F801AF" w:rsidRDefault="00F801AF" w:rsidP="00E7542D">
      <w:pPr>
        <w:pStyle w:val="Listeavsnitt"/>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 IP will fill in the instructor feedback andprovide details on what the pilot </w:t>
      </w:r>
      <w:r w:rsidR="0009051B">
        <w:rPr>
          <w:lang w:val="en-GB"/>
        </w:rPr>
        <w:t>needs</w:t>
      </w:r>
      <w:r>
        <w:rPr>
          <w:lang w:val="en-GB"/>
        </w:rPr>
        <w:t xml:space="preserve"> to work on. </w:t>
      </w:r>
    </w:p>
    <w:p w14:paraId="76DB1224" w14:textId="77777777" w:rsidR="00F801AF" w:rsidRPr="00F801AF" w:rsidRDefault="00F801AF" w:rsidP="00E7542D">
      <w:pPr>
        <w:pStyle w:val="Listeavsnitt"/>
        <w:numPr>
          <w:ilvl w:val="0"/>
          <w:numId w:val="2"/>
        </w:numPr>
        <w:rPr>
          <w:lang w:val="en-GB"/>
        </w:rPr>
      </w:pPr>
      <w:r w:rsidRPr="00555986">
        <w:rPr>
          <w:b/>
          <w:lang w:val="en-GB"/>
        </w:rPr>
        <w:t>(Q) Qualified:</w:t>
      </w:r>
      <w:r w:rsidR="00555986">
        <w:rPr>
          <w:lang w:val="en-GB"/>
        </w:rPr>
        <w:t>Good performance. The pilot is progressing according to standards, or exceeding standards.</w:t>
      </w:r>
    </w:p>
    <w:p w14:paraId="4D53D701" w14:textId="77777777" w:rsidR="001647F8" w:rsidRPr="009374BB" w:rsidRDefault="001647F8" w:rsidP="00AD54AF">
      <w:pPr>
        <w:rPr>
          <w:lang w:val="en-GB"/>
        </w:rPr>
      </w:pPr>
    </w:p>
    <w:p w14:paraId="246C18CE" w14:textId="77777777" w:rsidR="00AD54AF" w:rsidRDefault="00AD54AF" w:rsidP="00A47A3C">
      <w:pPr>
        <w:rPr>
          <w:lang w:val="en-GB"/>
        </w:rPr>
      </w:pPr>
    </w:p>
    <w:p w14:paraId="62006FB3" w14:textId="77777777" w:rsidR="00F801AF" w:rsidRPr="00D36E93" w:rsidRDefault="0009051B" w:rsidP="0009051B">
      <w:pPr>
        <w:pStyle w:val="Overskrift1"/>
        <w:rPr>
          <w:lang w:val="en-GB"/>
        </w:rPr>
      </w:pPr>
      <w:bookmarkStart w:id="17" w:name="_Toc24315363"/>
      <w:r>
        <w:rPr>
          <w:lang w:val="en-GB"/>
        </w:rPr>
        <w:t xml:space="preserve">4. </w:t>
      </w:r>
      <w:r w:rsidR="00A53A21">
        <w:rPr>
          <w:lang w:val="en-GB"/>
        </w:rPr>
        <w:t>Training programs</w:t>
      </w:r>
      <w:bookmarkEnd w:id="17"/>
    </w:p>
    <w:p w14:paraId="45CA1033" w14:textId="77777777" w:rsidR="009B6C8B" w:rsidRDefault="0009051B" w:rsidP="0009051B">
      <w:pPr>
        <w:pStyle w:val="Overskrift2"/>
        <w:rPr>
          <w:lang w:val="en-GB"/>
        </w:rPr>
      </w:pPr>
      <w:bookmarkStart w:id="18" w:name="_Toc24315364"/>
      <w:r>
        <w:rPr>
          <w:lang w:val="en-GB"/>
        </w:rPr>
        <w:t xml:space="preserve">4.1 </w:t>
      </w:r>
      <w:r w:rsidR="00186467">
        <w:rPr>
          <w:lang w:val="en-GB"/>
        </w:rPr>
        <w:t>Initial Qualification Training (IQT)</w:t>
      </w:r>
      <w:bookmarkEnd w:id="18"/>
    </w:p>
    <w:p w14:paraId="73DC5D20" w14:textId="77777777"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14:paraId="67ED8457" w14:textId="77777777" w:rsidR="00985CB3" w:rsidRPr="00985CB3" w:rsidRDefault="00985CB3" w:rsidP="00985CB3">
      <w:pPr>
        <w:rPr>
          <w:lang w:val="en-GB"/>
        </w:rPr>
      </w:pPr>
    </w:p>
    <w:p w14:paraId="1DFAF737" w14:textId="77777777" w:rsidR="009B6C8B" w:rsidRPr="00186467" w:rsidRDefault="00186467" w:rsidP="00E7542D">
      <w:pPr>
        <w:pStyle w:val="Listeavsnitt"/>
        <w:numPr>
          <w:ilvl w:val="0"/>
          <w:numId w:val="7"/>
        </w:numPr>
        <w:rPr>
          <w:lang w:val="en-GB"/>
        </w:rPr>
      </w:pPr>
      <w:r w:rsidRPr="00186467">
        <w:rPr>
          <w:szCs w:val="22"/>
        </w:rPr>
        <w:t>The goal of IQT is aircraft familiarization, basic flight- and systems training, enabling the trainee to operate the aircraft and its systems independently. IQT provides a basis for further solo practice.</w:t>
      </w:r>
    </w:p>
    <w:p w14:paraId="3FEACB41" w14:textId="77777777" w:rsidR="00186467" w:rsidRPr="00186467" w:rsidRDefault="00186467" w:rsidP="00E7542D">
      <w:pPr>
        <w:pStyle w:val="Listeavsnitt"/>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 and this is COM-01 which will give the pilot what is needed to operate on the 132</w:t>
      </w:r>
      <w:r w:rsidRPr="00186467">
        <w:rPr>
          <w:szCs w:val="22"/>
          <w:vertAlign w:val="superscript"/>
        </w:rPr>
        <w:t>nd</w:t>
      </w:r>
      <w:r>
        <w:rPr>
          <w:szCs w:val="22"/>
        </w:rPr>
        <w:t xml:space="preserve"> server in a multiplayer environment in a safe way.</w:t>
      </w:r>
      <w:r w:rsidR="00F708FE">
        <w:rPr>
          <w:szCs w:val="22"/>
        </w:rPr>
        <w:t xml:space="preserve"> (This means that an IQ- qualified pilot can sign up and fly on training events for basic practice without an IP for the parts covered by the IQT training arc, such as practicing communications, precision flight or aerial refueling.)</w:t>
      </w:r>
    </w:p>
    <w:p w14:paraId="2D844106" w14:textId="77777777" w:rsidR="00186467" w:rsidRDefault="00186467" w:rsidP="00186467">
      <w:pPr>
        <w:rPr>
          <w:lang w:val="en-GB"/>
        </w:rPr>
      </w:pPr>
    </w:p>
    <w:p w14:paraId="45BF56CD" w14:textId="77777777" w:rsidR="0009051B" w:rsidRDefault="0009051B" w:rsidP="00186467">
      <w:pPr>
        <w:rPr>
          <w:lang w:val="en-GB"/>
        </w:rPr>
      </w:pPr>
    </w:p>
    <w:p w14:paraId="5871C539" w14:textId="77777777" w:rsidR="0009051B" w:rsidRPr="0009051B" w:rsidRDefault="0009051B" w:rsidP="0009051B">
      <w:pPr>
        <w:pStyle w:val="Listeavsnitt"/>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9" w:name="_Toc24315365"/>
    </w:p>
    <w:p w14:paraId="1FA7F1E0" w14:textId="77777777" w:rsidR="0009051B" w:rsidRPr="0009051B" w:rsidRDefault="0009051B" w:rsidP="0009051B">
      <w:pPr>
        <w:pStyle w:val="Listeavsnitt"/>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p>
    <w:p w14:paraId="08F6F3DF" w14:textId="77777777" w:rsidR="00186467" w:rsidRDefault="00186467" w:rsidP="0009051B">
      <w:pPr>
        <w:pStyle w:val="Overskrift2"/>
        <w:numPr>
          <w:ilvl w:val="1"/>
          <w:numId w:val="3"/>
        </w:numPr>
        <w:rPr>
          <w:lang w:val="en-GB"/>
        </w:rPr>
      </w:pPr>
      <w:r>
        <w:rPr>
          <w:lang w:val="en-GB"/>
        </w:rPr>
        <w:t>Mission Qualification Training (MQT)</w:t>
      </w:r>
      <w:bookmarkEnd w:id="19"/>
    </w:p>
    <w:p w14:paraId="04F66F28" w14:textId="77777777"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14:paraId="7D130D65" w14:textId="77777777" w:rsidR="00985CB3" w:rsidRPr="00985CB3" w:rsidRDefault="00985CB3" w:rsidP="00985CB3">
      <w:pPr>
        <w:rPr>
          <w:lang w:val="en-GB"/>
        </w:rPr>
      </w:pPr>
    </w:p>
    <w:p w14:paraId="5EF5E0EA" w14:textId="77777777" w:rsidR="00186467" w:rsidRPr="00186467" w:rsidRDefault="00186467" w:rsidP="00E7542D">
      <w:pPr>
        <w:pStyle w:val="Listeavsnitt"/>
        <w:numPr>
          <w:ilvl w:val="0"/>
          <w:numId w:val="8"/>
        </w:numPr>
        <w:rPr>
          <w:lang w:val="en-GB"/>
        </w:rPr>
      </w:pPr>
      <w:r w:rsidRPr="00186467">
        <w:rPr>
          <w:szCs w:val="22"/>
        </w:rPr>
        <w:t>The goal of MQT is to train skills that enable the pilot to more effectively support his squadron during operations, e.g. proper communications, lead/wing tactical maneuvering, weapons employment, joint operations and tactics. MQT gives the minimum of what is needed to operate in a combat mission and gives the foundation to continue training in CT.</w:t>
      </w:r>
    </w:p>
    <w:p w14:paraId="19C2495A" w14:textId="77777777" w:rsidR="00186467" w:rsidRPr="00186467" w:rsidRDefault="00186467" w:rsidP="00E7542D">
      <w:pPr>
        <w:pStyle w:val="Listeavsnitt"/>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are to be flown with another MQ pilot or IP, covering Surface Attack Tactics.</w:t>
      </w:r>
    </w:p>
    <w:p w14:paraId="4D84BB17" w14:textId="77777777" w:rsidR="00186467" w:rsidRPr="00186467" w:rsidRDefault="00186467" w:rsidP="00186467">
      <w:pPr>
        <w:rPr>
          <w:lang w:val="en-GB"/>
        </w:rPr>
      </w:pPr>
    </w:p>
    <w:p w14:paraId="780A4070" w14:textId="77777777" w:rsidR="00AC093B" w:rsidRDefault="00AC093B" w:rsidP="00AC093B">
      <w:pPr>
        <w:rPr>
          <w:lang w:val="en-GB"/>
        </w:rPr>
      </w:pPr>
    </w:p>
    <w:p w14:paraId="3C56F5C9" w14:textId="77777777" w:rsidR="00DB2153" w:rsidRDefault="00AC093B" w:rsidP="00E7542D">
      <w:pPr>
        <w:pStyle w:val="Overskrift2"/>
        <w:numPr>
          <w:ilvl w:val="1"/>
          <w:numId w:val="3"/>
        </w:numPr>
        <w:rPr>
          <w:lang w:val="en-GB"/>
        </w:rPr>
      </w:pPr>
      <w:bookmarkStart w:id="20" w:name="_Toc24315366"/>
      <w:r>
        <w:rPr>
          <w:lang w:val="en-GB"/>
        </w:rPr>
        <w:t>Continuation Training</w:t>
      </w:r>
      <w:bookmarkEnd w:id="20"/>
    </w:p>
    <w:p w14:paraId="6F1FE57A" w14:textId="77777777"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14:paraId="35B361C5" w14:textId="77777777" w:rsidR="00985CB3" w:rsidRPr="00985CB3" w:rsidRDefault="00985CB3" w:rsidP="00985CB3">
      <w:pPr>
        <w:rPr>
          <w:lang w:val="en-GB"/>
        </w:rPr>
      </w:pPr>
    </w:p>
    <w:p w14:paraId="3DBAA480" w14:textId="77777777" w:rsidR="00D36E93" w:rsidRDefault="00D36E93" w:rsidP="00E7542D">
      <w:pPr>
        <w:pStyle w:val="Listeavsnitt"/>
        <w:numPr>
          <w:ilvl w:val="0"/>
          <w:numId w:val="9"/>
        </w:numPr>
        <w:rPr>
          <w:lang w:val="en-GB"/>
        </w:rPr>
      </w:pPr>
      <w:r w:rsidRPr="00186467">
        <w:rPr>
          <w:bCs/>
          <w:lang w:val="en-GB"/>
        </w:rPr>
        <w:t xml:space="preserve">This phase is about getting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be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3C45857D" w14:textId="77777777" w:rsidR="009B6C8B" w:rsidRPr="00D36E93" w:rsidRDefault="009B6C8B" w:rsidP="00E7542D">
      <w:pPr>
        <w:pStyle w:val="Listeavsnitt"/>
        <w:numPr>
          <w:ilvl w:val="0"/>
          <w:numId w:val="9"/>
        </w:numPr>
        <w:rPr>
          <w:lang w:val="en-GB"/>
        </w:rPr>
      </w:pPr>
      <w:r w:rsidRPr="00D36E93">
        <w:rPr>
          <w:lang w:val="en-GB"/>
        </w:rPr>
        <w:lastRenderedPageBreak/>
        <w:t>Continuation training is separated into 4 parts. The first part is a self-qualification phase for weapons, avionics, sensors and items not covered during the IQT and MQT.</w:t>
      </w:r>
    </w:p>
    <w:p w14:paraId="521ECEB9" w14:textId="77777777" w:rsidR="009B6C8B" w:rsidRDefault="009B6C8B" w:rsidP="00E7542D">
      <w:pPr>
        <w:pStyle w:val="Listeavsnitt"/>
        <w:numPr>
          <w:ilvl w:val="0"/>
          <w:numId w:val="9"/>
        </w:numPr>
        <w:rPr>
          <w:lang w:val="en-GB"/>
        </w:rPr>
      </w:pPr>
      <w:r w:rsidRPr="00D36E93">
        <w:rPr>
          <w:lang w:val="en-GB"/>
        </w:rPr>
        <w:t>The next parts are Air Combat Tactics (ACT) and Surface Attack Tactics (SAT). They can be taken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 to have completed 2ship Flight Lead Upgrade (2 ship FLUG).</w:t>
      </w:r>
    </w:p>
    <w:p w14:paraId="02ED5F89" w14:textId="77777777" w:rsidR="00D36E93" w:rsidRDefault="00D36E93" w:rsidP="00E7542D">
      <w:pPr>
        <w:pStyle w:val="Listeavsnitt"/>
        <w:numPr>
          <w:ilvl w:val="0"/>
          <w:numId w:val="9"/>
        </w:numPr>
        <w:rPr>
          <w:lang w:val="en-GB"/>
        </w:rPr>
      </w:pPr>
      <w:r>
        <w:rPr>
          <w:lang w:val="en-GB"/>
        </w:rPr>
        <w:t>Air Combat Tactics (ACT) contains 4 different lessons placing the student pilot in various A-A mission types: CAP, Sweep, Escort, QRA.</w:t>
      </w:r>
    </w:p>
    <w:p w14:paraId="6776B374" w14:textId="77777777" w:rsidR="00D36E93" w:rsidRDefault="00D36E93" w:rsidP="00E7542D">
      <w:pPr>
        <w:pStyle w:val="Listeavsnitt"/>
        <w:numPr>
          <w:ilvl w:val="0"/>
          <w:numId w:val="9"/>
        </w:numPr>
        <w:rPr>
          <w:lang w:val="en-GB"/>
        </w:rPr>
      </w:pPr>
      <w:r>
        <w:rPr>
          <w:lang w:val="en-GB"/>
        </w:rPr>
        <w:t>Surface Attack Tactics (SAT) contains 4 different lessons placing the student pilot in various A-G mission types: CAS, AR, SCAR.</w:t>
      </w:r>
    </w:p>
    <w:p w14:paraId="4FCF5B2F" w14:textId="77777777" w:rsidR="00D36E93" w:rsidRPr="00D36E93" w:rsidRDefault="00D36E93" w:rsidP="00E7542D">
      <w:pPr>
        <w:pStyle w:val="Listeavsnitt"/>
        <w:numPr>
          <w:ilvl w:val="0"/>
          <w:numId w:val="9"/>
        </w:numPr>
        <w:rPr>
          <w:lang w:val="en-GB"/>
        </w:rPr>
      </w:pPr>
      <w:r>
        <w:rPr>
          <w:lang w:val="en-GB"/>
        </w:rPr>
        <w:t xml:space="preserve">SEAD will be developed later. </w:t>
      </w:r>
    </w:p>
    <w:p w14:paraId="60E9F616" w14:textId="77777777" w:rsidR="009B6C8B" w:rsidRDefault="009B6C8B" w:rsidP="009B6C8B">
      <w:pPr>
        <w:rPr>
          <w:lang w:val="en-GB"/>
        </w:rPr>
      </w:pPr>
    </w:p>
    <w:p w14:paraId="0A9285EF" w14:textId="77777777" w:rsidR="00985CB3" w:rsidRDefault="00985CB3" w:rsidP="009B6C8B">
      <w:pPr>
        <w:rPr>
          <w:lang w:val="en-GB"/>
        </w:rPr>
      </w:pPr>
    </w:p>
    <w:p w14:paraId="3228D06E" w14:textId="77777777" w:rsidR="009B6C8B" w:rsidRDefault="009B6C8B" w:rsidP="009B6C8B">
      <w:pPr>
        <w:rPr>
          <w:lang w:val="en-GB"/>
        </w:rPr>
      </w:pPr>
    </w:p>
    <w:p w14:paraId="62D0E50D" w14:textId="77777777" w:rsidR="009B6C8B" w:rsidRDefault="009B6C8B" w:rsidP="00E7542D">
      <w:pPr>
        <w:pStyle w:val="Overskrift2"/>
        <w:numPr>
          <w:ilvl w:val="1"/>
          <w:numId w:val="3"/>
        </w:numPr>
        <w:rPr>
          <w:lang w:val="en-GB"/>
        </w:rPr>
      </w:pPr>
      <w:bookmarkStart w:id="21" w:name="_Toc24315367"/>
      <w:r>
        <w:rPr>
          <w:lang w:val="en-GB"/>
        </w:rPr>
        <w:t>Upgrades</w:t>
      </w:r>
      <w:bookmarkEnd w:id="21"/>
    </w:p>
    <w:p w14:paraId="02EFFC71" w14:textId="77777777"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388</w:t>
      </w:r>
      <w:r w:rsidRPr="00F708FE">
        <w:rPr>
          <w:vertAlign w:val="superscript"/>
          <w:lang w:val="en-GB"/>
        </w:rPr>
        <w:t>th</w:t>
      </w:r>
      <w:r w:rsidRPr="00F708FE">
        <w:rPr>
          <w:lang w:val="en-GB"/>
        </w:rPr>
        <w:t>.</w:t>
      </w:r>
    </w:p>
    <w:p w14:paraId="4BB430ED" w14:textId="77777777" w:rsidR="00D36E93" w:rsidRPr="009B6C8B" w:rsidRDefault="00D36E93" w:rsidP="00D36E93">
      <w:pPr>
        <w:ind w:left="360"/>
        <w:rPr>
          <w:lang w:val="en-GB"/>
        </w:rPr>
      </w:pPr>
    </w:p>
    <w:p w14:paraId="5AC5BE94" w14:textId="77777777" w:rsidR="00F708FE" w:rsidRDefault="009B6C8B" w:rsidP="00F708FE">
      <w:pPr>
        <w:pStyle w:val="Overskrift3"/>
        <w:numPr>
          <w:ilvl w:val="2"/>
          <w:numId w:val="3"/>
        </w:numPr>
        <w:rPr>
          <w:lang w:val="en-GB"/>
        </w:rPr>
      </w:pPr>
      <w:bookmarkStart w:id="22" w:name="_Toc2431536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2"/>
    </w:p>
    <w:p w14:paraId="6F2D135F" w14:textId="77777777"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14:paraId="2F4D1B06" w14:textId="77777777" w:rsidR="00985CB3" w:rsidRPr="00F708FE" w:rsidRDefault="00985CB3" w:rsidP="00F708FE">
      <w:pPr>
        <w:rPr>
          <w:lang w:val="en-GB"/>
        </w:rPr>
      </w:pPr>
    </w:p>
    <w:p w14:paraId="3C12843B" w14:textId="77777777" w:rsidR="00C279AA" w:rsidRPr="00F708FE" w:rsidRDefault="00C279AA" w:rsidP="00F708FE">
      <w:pPr>
        <w:pStyle w:val="Listeavsnitt"/>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14:paraId="2D67971D" w14:textId="77777777" w:rsidR="00985CB3" w:rsidRDefault="00C279AA" w:rsidP="00F708FE">
      <w:pPr>
        <w:pStyle w:val="Listeavsnitt"/>
        <w:numPr>
          <w:ilvl w:val="0"/>
          <w:numId w:val="11"/>
        </w:numPr>
        <w:rPr>
          <w:lang w:val="en-GB"/>
        </w:rPr>
      </w:pPr>
      <w:r w:rsidRPr="00F708FE">
        <w:rPr>
          <w:lang w:val="en-GB"/>
        </w:rPr>
        <w:t>In order to fly qualify as a flight lead</w:t>
      </w:r>
      <w:r w:rsidR="00985CB3">
        <w:rPr>
          <w:lang w:val="en-GB"/>
        </w:rPr>
        <w:t>,</w:t>
      </w:r>
      <w:r w:rsidRPr="00F708FE">
        <w:rPr>
          <w:lang w:val="en-GB"/>
        </w:rPr>
        <w:t xml:space="preserve"> a student pilot need to have completed ACT3-4-5 and SAT </w:t>
      </w:r>
      <w:r w:rsidR="00A923E7">
        <w:rPr>
          <w:lang w:val="en-GB"/>
        </w:rPr>
        <w:t>3-4-</w:t>
      </w:r>
      <w:r w:rsidR="000F59F0">
        <w:rPr>
          <w:lang w:val="en-GB"/>
        </w:rPr>
        <w:t xml:space="preserve">5 </w:t>
      </w:r>
      <w:r w:rsidRPr="00F708FE">
        <w:rPr>
          <w:lang w:val="en-GB"/>
        </w:rPr>
        <w:t xml:space="preserve">prior to conducting SAT-7. </w:t>
      </w:r>
    </w:p>
    <w:p w14:paraId="7A1CF88A" w14:textId="77777777" w:rsidR="00985CB3" w:rsidRDefault="00985CB3" w:rsidP="00985CB3">
      <w:pPr>
        <w:pStyle w:val="Listeavsnitt"/>
        <w:rPr>
          <w:lang w:val="en-GB"/>
        </w:rPr>
      </w:pPr>
    </w:p>
    <w:p w14:paraId="4477D180" w14:textId="77777777"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14:paraId="43ACEFA5" w14:textId="77777777" w:rsidR="00C279AA" w:rsidRPr="00C279AA" w:rsidRDefault="00C279AA" w:rsidP="00C279AA">
      <w:pPr>
        <w:rPr>
          <w:lang w:val="en-GB"/>
        </w:rPr>
      </w:pPr>
    </w:p>
    <w:p w14:paraId="5C72661B" w14:textId="77777777" w:rsidR="009B6C8B" w:rsidRPr="009B6C8B" w:rsidRDefault="009B6C8B" w:rsidP="009B6C8B">
      <w:pPr>
        <w:rPr>
          <w:lang w:val="en-GB"/>
        </w:rPr>
      </w:pPr>
    </w:p>
    <w:p w14:paraId="2BC3F97E" w14:textId="77777777" w:rsidR="009B6C8B" w:rsidRDefault="00F708FE" w:rsidP="00F708FE">
      <w:pPr>
        <w:pStyle w:val="Overskrift3"/>
        <w:rPr>
          <w:lang w:val="en-GB"/>
        </w:rPr>
      </w:pPr>
      <w:bookmarkStart w:id="23" w:name="_Toc2431536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3"/>
    </w:p>
    <w:p w14:paraId="18472EE4" w14:textId="77777777" w:rsidR="00C279AA" w:rsidRDefault="00C279AA" w:rsidP="00F708FE">
      <w:pPr>
        <w:rPr>
          <w:lang w:val="en-GB"/>
        </w:rPr>
      </w:pPr>
      <w:r>
        <w:rPr>
          <w:lang w:val="en-GB"/>
        </w:rPr>
        <w:t>The 4ship flight lead upgrade is conducted over two separate events</w:t>
      </w:r>
      <w:r w:rsidR="00985CB3">
        <w:rPr>
          <w:lang w:val="en-GB"/>
        </w:rPr>
        <w:t>:</w:t>
      </w:r>
    </w:p>
    <w:p w14:paraId="7DDEABAE" w14:textId="77777777" w:rsidR="00985CB3" w:rsidRDefault="00985CB3" w:rsidP="00F708FE">
      <w:pPr>
        <w:rPr>
          <w:lang w:val="en-GB"/>
        </w:rPr>
      </w:pPr>
    </w:p>
    <w:p w14:paraId="626D1DA8" w14:textId="77777777" w:rsidR="00C279AA" w:rsidRPr="00F708FE" w:rsidRDefault="00C279AA" w:rsidP="00F708FE">
      <w:pPr>
        <w:pStyle w:val="Listeavsnitt"/>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14:paraId="0F17A228" w14:textId="77777777" w:rsidR="00C279AA" w:rsidRPr="00F708FE" w:rsidRDefault="00C279AA" w:rsidP="00F708FE">
      <w:pPr>
        <w:pStyle w:val="Listeavsnitt"/>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14:paraId="18B49021" w14:textId="77777777" w:rsidR="00F708FE" w:rsidRDefault="00F708FE" w:rsidP="00F708FE">
      <w:pPr>
        <w:rPr>
          <w:lang w:val="en-GB"/>
        </w:rPr>
      </w:pPr>
    </w:p>
    <w:p w14:paraId="620A1349" w14:textId="77777777"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3792B46E" w14:textId="77777777" w:rsidR="00985CB3" w:rsidRPr="00C279AA" w:rsidRDefault="00985CB3" w:rsidP="00F708FE">
      <w:pPr>
        <w:rPr>
          <w:lang w:val="en-GB"/>
        </w:rPr>
      </w:pPr>
    </w:p>
    <w:p w14:paraId="1220C2CB" w14:textId="77777777" w:rsidR="009B6C8B" w:rsidRDefault="009B6C8B" w:rsidP="00C91D53">
      <w:pPr>
        <w:rPr>
          <w:b/>
          <w:lang w:val="en-GB"/>
        </w:rPr>
      </w:pPr>
    </w:p>
    <w:p w14:paraId="0DDDAFA1" w14:textId="77777777" w:rsidR="009B6C8B" w:rsidRDefault="00F708FE" w:rsidP="00F708FE">
      <w:pPr>
        <w:pStyle w:val="Overskrift3"/>
        <w:rPr>
          <w:lang w:val="en-GB"/>
        </w:rPr>
      </w:pPr>
      <w:bookmarkStart w:id="24" w:name="_Toc24315370"/>
      <w:r>
        <w:rPr>
          <w:lang w:val="en-GB"/>
        </w:rPr>
        <w:t xml:space="preserve">4.4.3. </w:t>
      </w:r>
      <w:r w:rsidR="009B6C8B">
        <w:rPr>
          <w:lang w:val="en-GB"/>
        </w:rPr>
        <w:t>FAC(A)</w:t>
      </w:r>
      <w:bookmarkEnd w:id="24"/>
    </w:p>
    <w:p w14:paraId="0CA76AB7" w14:textId="77777777" w:rsidR="00985CB3" w:rsidRDefault="00C279AA" w:rsidP="00F708FE">
      <w:pPr>
        <w:rPr>
          <w:lang w:val="en-GB"/>
        </w:rPr>
      </w:pPr>
      <w:r>
        <w:rPr>
          <w:lang w:val="en-GB"/>
        </w:rPr>
        <w:t>The FAC(A) upgrade is for pilots wanting to be able to support CAS operations doing FAC(A) duty</w:t>
      </w:r>
      <w:r w:rsidR="00985CB3">
        <w:rPr>
          <w:lang w:val="en-GB"/>
        </w:rPr>
        <w:t>:</w:t>
      </w:r>
    </w:p>
    <w:p w14:paraId="0DB59CF0" w14:textId="77777777" w:rsidR="00985CB3" w:rsidRDefault="00985CB3" w:rsidP="00F708FE">
      <w:pPr>
        <w:rPr>
          <w:lang w:val="en-GB"/>
        </w:rPr>
      </w:pPr>
    </w:p>
    <w:p w14:paraId="0B526E58" w14:textId="77777777" w:rsidR="00C279AA" w:rsidRPr="00985CB3" w:rsidRDefault="00C279AA" w:rsidP="00985CB3">
      <w:pPr>
        <w:pStyle w:val="Listeavsnitt"/>
        <w:numPr>
          <w:ilvl w:val="0"/>
          <w:numId w:val="13"/>
        </w:numPr>
        <w:rPr>
          <w:lang w:val="en-GB"/>
        </w:rPr>
      </w:pPr>
      <w:r w:rsidRPr="00985CB3">
        <w:rPr>
          <w:lang w:val="en-GB"/>
        </w:rPr>
        <w:t>The checkout is conducted flying SAT-10 Forward Air Controller (Airborne).</w:t>
      </w:r>
    </w:p>
    <w:p w14:paraId="745FE08F" w14:textId="77777777" w:rsidR="00985CB3" w:rsidRDefault="00985CB3" w:rsidP="00F708FE">
      <w:pPr>
        <w:rPr>
          <w:lang w:val="en-GB"/>
        </w:rPr>
      </w:pPr>
    </w:p>
    <w:p w14:paraId="1D36CFCD" w14:textId="77777777" w:rsidR="00C279AA" w:rsidRDefault="00C279AA" w:rsidP="00F708FE">
      <w:pPr>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985CB3">
        <w:rPr>
          <w:vertAlign w:val="superscript"/>
          <w:lang w:val="en-GB"/>
        </w:rPr>
        <w:t>,</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5ACEBD11" w14:textId="77777777" w:rsidR="00985CB3" w:rsidRDefault="00985CB3" w:rsidP="00F708FE">
      <w:pPr>
        <w:rPr>
          <w:lang w:val="en-GB"/>
        </w:rPr>
      </w:pPr>
    </w:p>
    <w:p w14:paraId="48382DF6" w14:textId="77777777" w:rsidR="005275A1" w:rsidRDefault="005275A1" w:rsidP="00F708FE">
      <w:pPr>
        <w:rPr>
          <w:lang w:val="en-GB"/>
        </w:rPr>
      </w:pPr>
    </w:p>
    <w:p w14:paraId="2E4808B7" w14:textId="77777777" w:rsidR="005275A1" w:rsidRDefault="00F708FE" w:rsidP="00F708FE">
      <w:pPr>
        <w:pStyle w:val="Overskrift3"/>
        <w:rPr>
          <w:lang w:val="en-GB"/>
        </w:rPr>
      </w:pPr>
      <w:bookmarkStart w:id="25" w:name="_Toc24315371"/>
      <w:r>
        <w:rPr>
          <w:lang w:val="en-GB"/>
        </w:rPr>
        <w:t xml:space="preserve">4.4.4. </w:t>
      </w:r>
      <w:r w:rsidR="005275A1">
        <w:rPr>
          <w:lang w:val="en-GB"/>
        </w:rPr>
        <w:t xml:space="preserve">Aggressor </w:t>
      </w:r>
      <w:r w:rsidR="00A47A3C">
        <w:rPr>
          <w:lang w:val="en-GB"/>
        </w:rPr>
        <w:t>P</w:t>
      </w:r>
      <w:r w:rsidR="005275A1">
        <w:rPr>
          <w:lang w:val="en-GB"/>
        </w:rPr>
        <w:t>ilot</w:t>
      </w:r>
      <w:bookmarkEnd w:id="25"/>
    </w:p>
    <w:p w14:paraId="1C831FDC" w14:textId="77777777" w:rsidR="005275A1" w:rsidRPr="005275A1" w:rsidRDefault="005275A1" w:rsidP="00F708FE">
      <w:pPr>
        <w:rPr>
          <w:lang w:val="en-GB"/>
        </w:rPr>
      </w:pPr>
      <w:r>
        <w:rPr>
          <w:lang w:val="en-GB"/>
        </w:rPr>
        <w:t>To be developed later.</w:t>
      </w:r>
    </w:p>
    <w:p w14:paraId="6D6A0A6B" w14:textId="77777777" w:rsidR="009B6C8B" w:rsidRDefault="009B6C8B" w:rsidP="00C91D53">
      <w:pPr>
        <w:rPr>
          <w:b/>
          <w:lang w:val="en-GB"/>
        </w:rPr>
      </w:pPr>
    </w:p>
    <w:p w14:paraId="181EA05D" w14:textId="77777777" w:rsidR="00985CB3" w:rsidRDefault="00985CB3" w:rsidP="00C91D53">
      <w:pPr>
        <w:rPr>
          <w:b/>
          <w:lang w:val="en-GB"/>
        </w:rPr>
      </w:pPr>
    </w:p>
    <w:p w14:paraId="69FABC11" w14:textId="77777777" w:rsidR="009B6C8B" w:rsidRDefault="00F708FE" w:rsidP="00F708FE">
      <w:pPr>
        <w:pStyle w:val="Overskrift3"/>
        <w:rPr>
          <w:lang w:val="en-GB"/>
        </w:rPr>
      </w:pPr>
      <w:bookmarkStart w:id="26" w:name="_Toc24315372"/>
      <w:r>
        <w:rPr>
          <w:lang w:val="en-GB"/>
        </w:rPr>
        <w:t xml:space="preserve">4.4.5. </w:t>
      </w:r>
      <w:r w:rsidR="009B6C8B">
        <w:rPr>
          <w:lang w:val="en-GB"/>
        </w:rPr>
        <w:t>Mission Commander</w:t>
      </w:r>
      <w:bookmarkEnd w:id="26"/>
    </w:p>
    <w:p w14:paraId="530DBF6D" w14:textId="77777777"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14:paraId="51759DFA" w14:textId="77777777" w:rsidR="00985CB3" w:rsidRDefault="00985CB3" w:rsidP="00F708FE">
      <w:pPr>
        <w:rPr>
          <w:lang w:val="en-GB"/>
        </w:rPr>
      </w:pPr>
    </w:p>
    <w:p w14:paraId="283A5072" w14:textId="77777777" w:rsidR="00C279AA" w:rsidRPr="00985CB3" w:rsidRDefault="00C279AA" w:rsidP="00985CB3">
      <w:pPr>
        <w:pStyle w:val="Listeavsnitt"/>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ackages consist</w:t>
      </w:r>
      <w:r w:rsidR="00317C62">
        <w:rPr>
          <w:lang w:val="en-GB"/>
        </w:rPr>
        <w:t>s</w:t>
      </w:r>
      <w:r w:rsidRPr="00985CB3">
        <w:rPr>
          <w:lang w:val="en-GB"/>
        </w:rPr>
        <w:t xml:space="preserve"> of different types of aircrafts.</w:t>
      </w:r>
    </w:p>
    <w:p w14:paraId="602CE9F9" w14:textId="77777777" w:rsidR="00C279AA" w:rsidRDefault="00C279AA" w:rsidP="00985CB3">
      <w:pPr>
        <w:pStyle w:val="Listeavsnitt"/>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14:paraId="3618D704" w14:textId="77777777" w:rsidR="00985CB3" w:rsidRPr="00985CB3" w:rsidRDefault="00985CB3" w:rsidP="00985CB3">
      <w:pPr>
        <w:rPr>
          <w:lang w:val="en-GB"/>
        </w:rPr>
      </w:pPr>
    </w:p>
    <w:p w14:paraId="71FD7AF5" w14:textId="77777777"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24630649" w14:textId="77777777" w:rsidR="00985CB3" w:rsidRDefault="00985CB3" w:rsidP="00985CB3">
      <w:pPr>
        <w:rPr>
          <w:lang w:val="en-GB"/>
        </w:rPr>
      </w:pPr>
    </w:p>
    <w:p w14:paraId="05F4ECF9" w14:textId="77777777" w:rsidR="00985CB3" w:rsidRDefault="00985CB3" w:rsidP="00985CB3">
      <w:pPr>
        <w:rPr>
          <w:lang w:val="en-GB"/>
        </w:rPr>
      </w:pPr>
    </w:p>
    <w:p w14:paraId="2033C6C1" w14:textId="77777777" w:rsidR="005275A1" w:rsidRDefault="00F708FE" w:rsidP="00F708FE">
      <w:pPr>
        <w:pStyle w:val="Overskrift3"/>
        <w:rPr>
          <w:lang w:val="en-GB"/>
        </w:rPr>
      </w:pPr>
      <w:bookmarkStart w:id="27" w:name="_Toc24315373"/>
      <w:r>
        <w:rPr>
          <w:lang w:val="en-GB"/>
        </w:rPr>
        <w:t xml:space="preserve">4.4.6. </w:t>
      </w:r>
      <w:r w:rsidR="005275A1">
        <w:rPr>
          <w:lang w:val="en-GB"/>
        </w:rPr>
        <w:t xml:space="preserve">Instructor </w:t>
      </w:r>
      <w:r w:rsidR="00A47A3C">
        <w:rPr>
          <w:lang w:val="en-GB"/>
        </w:rPr>
        <w:t>P</w:t>
      </w:r>
      <w:r w:rsidR="005275A1">
        <w:rPr>
          <w:lang w:val="en-GB"/>
        </w:rPr>
        <w:t>ilot</w:t>
      </w:r>
      <w:bookmarkEnd w:id="27"/>
    </w:p>
    <w:p w14:paraId="7D5C99B9" w14:textId="77777777" w:rsidR="005275A1" w:rsidRPr="005275A1" w:rsidRDefault="005275A1" w:rsidP="00F708FE">
      <w:pPr>
        <w:rPr>
          <w:lang w:val="en-GB"/>
        </w:rPr>
      </w:pPr>
      <w:r>
        <w:rPr>
          <w:lang w:val="en-GB"/>
        </w:rPr>
        <w:t>To be developed later.</w:t>
      </w:r>
    </w:p>
    <w:p w14:paraId="64825693" w14:textId="77777777" w:rsidR="00C279AA" w:rsidRPr="00C279AA" w:rsidRDefault="00C279AA" w:rsidP="00F708FE">
      <w:pPr>
        <w:rPr>
          <w:lang w:val="en-GB"/>
        </w:rPr>
      </w:pPr>
    </w:p>
    <w:p w14:paraId="774035B8" w14:textId="77777777" w:rsidR="009B6C8B" w:rsidRDefault="009B6C8B" w:rsidP="00C91D53">
      <w:pPr>
        <w:rPr>
          <w:b/>
          <w:lang w:val="en-GB"/>
        </w:rPr>
      </w:pPr>
    </w:p>
    <w:p w14:paraId="7559B865" w14:textId="77777777" w:rsidR="009B6C8B" w:rsidRDefault="009B6C8B" w:rsidP="00C91D53">
      <w:pPr>
        <w:rPr>
          <w:b/>
          <w:lang w:val="en-GB"/>
        </w:rPr>
      </w:pPr>
    </w:p>
    <w:sectPr w:rsidR="009B6C8B"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8429" w14:textId="77777777" w:rsidR="003A11F4" w:rsidRDefault="003A11F4" w:rsidP="000B4D4C">
      <w:r>
        <w:separator/>
      </w:r>
    </w:p>
  </w:endnote>
  <w:endnote w:type="continuationSeparator" w:id="0">
    <w:p w14:paraId="51FF410F" w14:textId="77777777" w:rsidR="003A11F4" w:rsidRDefault="003A11F4"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3751" w14:textId="77777777" w:rsidR="00694915" w:rsidRDefault="00694915" w:rsidP="002B7EF9">
    <w:pPr>
      <w:pStyle w:val="Bunntekst"/>
      <w:pBdr>
        <w:top w:val="single" w:sz="4" w:space="1" w:color="808080" w:themeColor="accent4"/>
      </w:pBdr>
    </w:pPr>
  </w:p>
  <w:p w14:paraId="7884FFE8" w14:textId="77777777" w:rsidR="00186467" w:rsidRPr="002B7EF9" w:rsidRDefault="00186467" w:rsidP="002B7EF9">
    <w:pPr>
      <w:pStyle w:val="Bunntekst"/>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00E32972" w:rsidRPr="002B7EF9">
              <w:rPr>
                <w:b/>
                <w:bCs/>
                <w:color w:val="969696" w:themeColor="accent3"/>
                <w:sz w:val="24"/>
                <w:szCs w:val="24"/>
              </w:rPr>
              <w:fldChar w:fldCharType="begin"/>
            </w:r>
            <w:r w:rsidRPr="002B7EF9">
              <w:rPr>
                <w:b/>
                <w:bCs/>
                <w:color w:val="969696" w:themeColor="accent3"/>
              </w:rPr>
              <w:instrText xml:space="preserve"> PAGE </w:instrText>
            </w:r>
            <w:r w:rsidR="00E32972" w:rsidRPr="002B7EF9">
              <w:rPr>
                <w:b/>
                <w:bCs/>
                <w:color w:val="969696" w:themeColor="accent3"/>
                <w:sz w:val="24"/>
                <w:szCs w:val="24"/>
              </w:rPr>
              <w:fldChar w:fldCharType="separate"/>
            </w:r>
            <w:r w:rsidR="004A5287">
              <w:rPr>
                <w:b/>
                <w:bCs/>
                <w:noProof/>
                <w:color w:val="969696" w:themeColor="accent3"/>
              </w:rPr>
              <w:t>7</w:t>
            </w:r>
            <w:r w:rsidR="00E32972" w:rsidRPr="002B7EF9">
              <w:rPr>
                <w:b/>
                <w:bCs/>
                <w:color w:val="969696" w:themeColor="accent3"/>
                <w:sz w:val="24"/>
                <w:szCs w:val="24"/>
              </w:rPr>
              <w:fldChar w:fldCharType="end"/>
            </w:r>
            <w:r w:rsidRPr="002B7EF9">
              <w:rPr>
                <w:color w:val="969696" w:themeColor="accent3"/>
              </w:rPr>
              <w:t xml:space="preserve"> of </w:t>
            </w:r>
            <w:r w:rsidR="00E32972" w:rsidRPr="002B7EF9">
              <w:rPr>
                <w:b/>
                <w:bCs/>
                <w:color w:val="969696" w:themeColor="accent3"/>
                <w:sz w:val="24"/>
                <w:szCs w:val="24"/>
              </w:rPr>
              <w:fldChar w:fldCharType="begin"/>
            </w:r>
            <w:r w:rsidRPr="002B7EF9">
              <w:rPr>
                <w:b/>
                <w:bCs/>
                <w:color w:val="969696" w:themeColor="accent3"/>
              </w:rPr>
              <w:instrText xml:space="preserve"> NUMPAGES  </w:instrText>
            </w:r>
            <w:r w:rsidR="00E32972" w:rsidRPr="002B7EF9">
              <w:rPr>
                <w:b/>
                <w:bCs/>
                <w:color w:val="969696" w:themeColor="accent3"/>
                <w:sz w:val="24"/>
                <w:szCs w:val="24"/>
              </w:rPr>
              <w:fldChar w:fldCharType="separate"/>
            </w:r>
            <w:r w:rsidR="004A5287">
              <w:rPr>
                <w:b/>
                <w:bCs/>
                <w:noProof/>
                <w:color w:val="969696" w:themeColor="accent3"/>
              </w:rPr>
              <w:t>11</w:t>
            </w:r>
            <w:r w:rsidR="00E3297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19010" w14:textId="77777777" w:rsidR="003A11F4" w:rsidRDefault="003A11F4" w:rsidP="000B4D4C">
      <w:r>
        <w:separator/>
      </w:r>
    </w:p>
  </w:footnote>
  <w:footnote w:type="continuationSeparator" w:id="0">
    <w:p w14:paraId="4FC91307" w14:textId="77777777" w:rsidR="003A11F4" w:rsidRDefault="003A11F4"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4BF1C" w14:textId="77777777" w:rsidR="00186467" w:rsidRPr="002B7EF9" w:rsidRDefault="00186467"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332F299D" wp14:editId="335C29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051B"/>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59F0"/>
    <w:rsid w:val="000F7D27"/>
    <w:rsid w:val="00101096"/>
    <w:rsid w:val="001065C1"/>
    <w:rsid w:val="00121101"/>
    <w:rsid w:val="00123AE9"/>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D6D72"/>
    <w:rsid w:val="001E2D3F"/>
    <w:rsid w:val="00207710"/>
    <w:rsid w:val="00214EEF"/>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17C62"/>
    <w:rsid w:val="00322616"/>
    <w:rsid w:val="00325931"/>
    <w:rsid w:val="00336DA8"/>
    <w:rsid w:val="003448F0"/>
    <w:rsid w:val="003579E9"/>
    <w:rsid w:val="00367C01"/>
    <w:rsid w:val="003739CE"/>
    <w:rsid w:val="003751C3"/>
    <w:rsid w:val="00381787"/>
    <w:rsid w:val="003834D6"/>
    <w:rsid w:val="00387D3F"/>
    <w:rsid w:val="00393664"/>
    <w:rsid w:val="003A11F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A5287"/>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275A1"/>
    <w:rsid w:val="0053349D"/>
    <w:rsid w:val="005377BF"/>
    <w:rsid w:val="00542841"/>
    <w:rsid w:val="00542B7F"/>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1FDC"/>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63"/>
    <w:rsid w:val="006D1CD6"/>
    <w:rsid w:val="006D3321"/>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7E2B5F"/>
    <w:rsid w:val="00801AB0"/>
    <w:rsid w:val="00801AEA"/>
    <w:rsid w:val="0081011F"/>
    <w:rsid w:val="0081468B"/>
    <w:rsid w:val="008335FA"/>
    <w:rsid w:val="00833EED"/>
    <w:rsid w:val="00835DBA"/>
    <w:rsid w:val="008409EF"/>
    <w:rsid w:val="00841198"/>
    <w:rsid w:val="00845BCA"/>
    <w:rsid w:val="0085464D"/>
    <w:rsid w:val="00875ED5"/>
    <w:rsid w:val="008770C7"/>
    <w:rsid w:val="0089375D"/>
    <w:rsid w:val="00893D46"/>
    <w:rsid w:val="008A59E2"/>
    <w:rsid w:val="008A6165"/>
    <w:rsid w:val="008B36EC"/>
    <w:rsid w:val="008B5679"/>
    <w:rsid w:val="008B6EF3"/>
    <w:rsid w:val="008C4BC8"/>
    <w:rsid w:val="008D3F55"/>
    <w:rsid w:val="008D6A03"/>
    <w:rsid w:val="008E4EBB"/>
    <w:rsid w:val="008F1FB9"/>
    <w:rsid w:val="008F3431"/>
    <w:rsid w:val="008F61BF"/>
    <w:rsid w:val="00900AFF"/>
    <w:rsid w:val="00903A5A"/>
    <w:rsid w:val="00904D2F"/>
    <w:rsid w:val="00913497"/>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774C"/>
    <w:rsid w:val="009E79D7"/>
    <w:rsid w:val="009F72DB"/>
    <w:rsid w:val="009F7949"/>
    <w:rsid w:val="00A00408"/>
    <w:rsid w:val="00A0588F"/>
    <w:rsid w:val="00A178B8"/>
    <w:rsid w:val="00A26C24"/>
    <w:rsid w:val="00A34BCC"/>
    <w:rsid w:val="00A350B5"/>
    <w:rsid w:val="00A4099E"/>
    <w:rsid w:val="00A47A3C"/>
    <w:rsid w:val="00A53A21"/>
    <w:rsid w:val="00A6348F"/>
    <w:rsid w:val="00A64EDD"/>
    <w:rsid w:val="00A81096"/>
    <w:rsid w:val="00A82E8B"/>
    <w:rsid w:val="00A859CD"/>
    <w:rsid w:val="00A923E7"/>
    <w:rsid w:val="00A938DE"/>
    <w:rsid w:val="00AC093B"/>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0C2F"/>
    <w:rsid w:val="00D21364"/>
    <w:rsid w:val="00D244BE"/>
    <w:rsid w:val="00D33AC2"/>
    <w:rsid w:val="00D36E93"/>
    <w:rsid w:val="00D429B9"/>
    <w:rsid w:val="00D44C4F"/>
    <w:rsid w:val="00D60D2B"/>
    <w:rsid w:val="00D6191B"/>
    <w:rsid w:val="00D763F7"/>
    <w:rsid w:val="00D83008"/>
    <w:rsid w:val="00D9457F"/>
    <w:rsid w:val="00D96676"/>
    <w:rsid w:val="00D96BBF"/>
    <w:rsid w:val="00DA1A2A"/>
    <w:rsid w:val="00DA5AC7"/>
    <w:rsid w:val="00DA7B22"/>
    <w:rsid w:val="00DB1FA1"/>
    <w:rsid w:val="00DB2153"/>
    <w:rsid w:val="00DB24C3"/>
    <w:rsid w:val="00DB5E8E"/>
    <w:rsid w:val="00DC7D65"/>
    <w:rsid w:val="00DE0278"/>
    <w:rsid w:val="00DF1423"/>
    <w:rsid w:val="00DF2616"/>
    <w:rsid w:val="00E0173C"/>
    <w:rsid w:val="00E05079"/>
    <w:rsid w:val="00E3030B"/>
    <w:rsid w:val="00E32972"/>
    <w:rsid w:val="00E36C75"/>
    <w:rsid w:val="00E52B0F"/>
    <w:rsid w:val="00E564A7"/>
    <w:rsid w:val="00E703F1"/>
    <w:rsid w:val="00E747A2"/>
    <w:rsid w:val="00E7542D"/>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08FE"/>
    <w:rsid w:val="00F747FF"/>
    <w:rsid w:val="00F801AF"/>
    <w:rsid w:val="00F977BE"/>
    <w:rsid w:val="00FA36DF"/>
    <w:rsid w:val="00FA67C8"/>
    <w:rsid w:val="00FB0451"/>
    <w:rsid w:val="00FB6E26"/>
    <w:rsid w:val="00FC5B8F"/>
    <w:rsid w:val="00FC6A9D"/>
    <w:rsid w:val="00FD1FC5"/>
    <w:rsid w:val="00FD7DB1"/>
    <w:rsid w:val="00FE06F4"/>
    <w:rsid w:val="00FE2DE2"/>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C3EE9"/>
  <w15:docId w15:val="{9CF2AFC9-8863-4C37-BCC6-AF9B95D2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7BBE0-623C-4DB9-BD06-052A11D5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344</TotalTime>
  <Pages>1</Pages>
  <Words>3055</Words>
  <Characters>16196</Characters>
  <Application>Microsoft Office Word</Application>
  <DocSecurity>0</DocSecurity>
  <Lines>134</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19213</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Nakken, Frode Dragnes</cp:lastModifiedBy>
  <cp:revision>62</cp:revision>
  <cp:lastPrinted>2020-01-17T12:41:00Z</cp:lastPrinted>
  <dcterms:created xsi:type="dcterms:W3CDTF">2019-09-28T21:24:00Z</dcterms:created>
  <dcterms:modified xsi:type="dcterms:W3CDTF">2020-01-17T12:41:00Z</dcterms:modified>
  <cp:category>388th Virtual Fighter Squadron</cp:category>
  <cp:contentStatus>testing</cp:contentStatus>
</cp:coreProperties>
</file>